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A0FA1" w14:textId="77777777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2A26611E" w14:textId="77777777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1D687645" w14:textId="77777777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4B8DFBA6" w14:textId="6A1547A4" w:rsidR="00C23CD3" w:rsidRPr="00C23CD3" w:rsidRDefault="00E51C20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Course Project</w:t>
      </w:r>
    </w:p>
    <w:p w14:paraId="082D49BB" w14:textId="25486D50" w:rsid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Programmable Processer</w:t>
      </w:r>
    </w:p>
    <w:p w14:paraId="7BC73B20" w14:textId="0308EB08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>TCES330 Digital System Design</w:t>
      </w:r>
    </w:p>
    <w:p w14:paraId="25344206" w14:textId="00E59C8D" w:rsidR="00C23CD3" w:rsidRPr="00C23CD3" w:rsidRDefault="00E51C20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Spring 202</w:t>
      </w:r>
      <w:r w:rsidR="00C21750">
        <w:rPr>
          <w:rFonts w:ascii="Times New Roman" w:eastAsia="SimSun" w:hAnsi="Times New Roman" w:cs="Times New Roman"/>
        </w:rPr>
        <w:t>5</w:t>
      </w:r>
    </w:p>
    <w:p w14:paraId="60D59C58" w14:textId="77777777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7DDBD6B3" w14:textId="77777777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75C87F18" w14:textId="2117A6BD" w:rsidR="00C23CD3" w:rsidRPr="00C23CD3" w:rsidRDefault="00C23CD3" w:rsidP="00C23CD3">
      <w:pPr>
        <w:suppressAutoHyphens w:val="0"/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27C0B57B" w14:textId="77777777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>Authors:</w:t>
      </w:r>
    </w:p>
    <w:p w14:paraId="26FEE99B" w14:textId="176370FA" w:rsidR="00C23CD3" w:rsidRPr="00C23CD3" w:rsidRDefault="00E51C20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Student A</w:t>
      </w:r>
      <w:r w:rsidR="00C23CD3" w:rsidRPr="00C23CD3">
        <w:rPr>
          <w:rFonts w:ascii="Times New Roman" w:eastAsia="SimSun" w:hAnsi="Times New Roman" w:cs="Times New Roman"/>
        </w:rPr>
        <w:t>: _______________________</w:t>
      </w:r>
    </w:p>
    <w:p w14:paraId="1C54A272" w14:textId="63A0796B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67C96F" wp14:editId="7EA77E03">
                <wp:simplePos x="0" y="0"/>
                <wp:positionH relativeFrom="column">
                  <wp:posOffset>1657985</wp:posOffset>
                </wp:positionH>
                <wp:positionV relativeFrom="paragraph">
                  <wp:posOffset>-51435</wp:posOffset>
                </wp:positionV>
                <wp:extent cx="359410" cy="421005"/>
                <wp:effectExtent l="635" t="0" r="1905" b="1905"/>
                <wp:wrapNone/>
                <wp:docPr id="45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9410" cy="4210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3C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0.55pt;margin-top:-4.05pt;width:28.3pt;height:3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75E8BFA9" w14:textId="2B755594" w:rsidR="00C23CD3" w:rsidRPr="00C23CD3" w:rsidRDefault="00E51C20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Student B: </w:t>
      </w:r>
      <w:r w:rsidR="00C23CD3" w:rsidRPr="00C23CD3">
        <w:rPr>
          <w:rFonts w:ascii="Times New Roman" w:eastAsia="SimSun" w:hAnsi="Times New Roman" w:cs="Times New Roman"/>
        </w:rPr>
        <w:t>_______________________</w:t>
      </w:r>
    </w:p>
    <w:p w14:paraId="7D0DA4D6" w14:textId="77777777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476497BB" w14:textId="48314360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  <w:sz w:val="18"/>
          <w:szCs w:val="18"/>
        </w:rPr>
      </w:pPr>
      <w:r w:rsidRPr="00C23CD3">
        <w:rPr>
          <w:rFonts w:ascii="Times New Roman" w:eastAsia="SimSun" w:hAnsi="Times New Roman" w:cs="Times New Roman"/>
          <w:sz w:val="18"/>
          <w:szCs w:val="18"/>
        </w:rPr>
        <w:t xml:space="preserve">Submission Date: </w:t>
      </w:r>
      <w:proofErr w:type="spellStart"/>
      <w:r w:rsidR="00E51C20">
        <w:rPr>
          <w:rFonts w:ascii="Times New Roman" w:eastAsia="SimSun" w:hAnsi="Times New Roman" w:cs="Times New Roman"/>
          <w:sz w:val="18"/>
          <w:szCs w:val="18"/>
        </w:rPr>
        <w:t>xxx_xx</w:t>
      </w:r>
      <w:proofErr w:type="spellEnd"/>
      <w:r w:rsidR="00E51C20">
        <w:rPr>
          <w:rFonts w:ascii="Times New Roman" w:eastAsia="SimSun" w:hAnsi="Times New Roman" w:cs="Times New Roman"/>
          <w:sz w:val="18"/>
          <w:szCs w:val="18"/>
        </w:rPr>
        <w:t>, 202</w:t>
      </w:r>
      <w:r w:rsidR="00C21750">
        <w:rPr>
          <w:rFonts w:ascii="Times New Roman" w:eastAsia="SimSun" w:hAnsi="Times New Roman" w:cs="Times New Roman"/>
          <w:sz w:val="18"/>
          <w:szCs w:val="18"/>
        </w:rPr>
        <w:t>5</w:t>
      </w:r>
    </w:p>
    <w:p w14:paraId="06959875" w14:textId="77777777" w:rsidR="00C23CD3" w:rsidRPr="00C23CD3" w:rsidRDefault="00C23CD3" w:rsidP="00C23CD3">
      <w:pPr>
        <w:suppressAutoHyphens w:val="0"/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34066AD7" w14:textId="77777777" w:rsidR="00C23CD3" w:rsidRPr="00C23CD3" w:rsidRDefault="00C23CD3" w:rsidP="00C23CD3">
      <w:pPr>
        <w:spacing w:line="360" w:lineRule="auto"/>
        <w:rPr>
          <w:rFonts w:ascii="Times New Roman" w:eastAsia="SimSun" w:hAnsi="Times New Roman" w:cs="Times New Roman"/>
        </w:rPr>
      </w:pPr>
    </w:p>
    <w:p w14:paraId="753D85A1" w14:textId="77777777" w:rsidR="00C23CD3" w:rsidRPr="00C23CD3" w:rsidRDefault="00C23CD3" w:rsidP="00C23CD3">
      <w:pPr>
        <w:spacing w:line="360" w:lineRule="auto"/>
        <w:rPr>
          <w:rFonts w:ascii="Times New Roman" w:eastAsia="SimSun" w:hAnsi="Times New Roman" w:cs="Times New Roman"/>
        </w:rPr>
      </w:pPr>
    </w:p>
    <w:p w14:paraId="543C7549" w14:textId="77777777" w:rsidR="00C23CD3" w:rsidRPr="00C23CD3" w:rsidRDefault="00C23CD3" w:rsidP="00C23CD3">
      <w:pPr>
        <w:spacing w:line="360" w:lineRule="auto"/>
        <w:rPr>
          <w:rFonts w:ascii="Times New Roman" w:eastAsia="SimSun" w:hAnsi="Times New Roman" w:cs="Times New Roman"/>
        </w:rPr>
      </w:pPr>
    </w:p>
    <w:p w14:paraId="2E6C5ED7" w14:textId="77777777" w:rsidR="00C23CD3" w:rsidRPr="00C23CD3" w:rsidRDefault="00C23CD3" w:rsidP="00C23CD3">
      <w:pPr>
        <w:spacing w:line="360" w:lineRule="auto"/>
        <w:rPr>
          <w:rFonts w:ascii="Times New Roman" w:eastAsia="SimSun" w:hAnsi="Times New Roman" w:cs="Times New Roman"/>
        </w:rPr>
      </w:pPr>
    </w:p>
    <w:p w14:paraId="0E7F3879" w14:textId="77777777" w:rsidR="00C23CD3" w:rsidRPr="00C23CD3" w:rsidRDefault="00C23CD3" w:rsidP="00C23CD3">
      <w:pPr>
        <w:spacing w:line="360" w:lineRule="auto"/>
        <w:rPr>
          <w:rFonts w:ascii="Times New Roman" w:eastAsia="SimSun" w:hAnsi="Times New Roman" w:cs="Times New Roman"/>
        </w:rPr>
      </w:pPr>
    </w:p>
    <w:p w14:paraId="41A62FAE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1F80091E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0DEA94C0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7B593CD9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29804C64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39FF6009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15140C98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3D33D618" w14:textId="77777777" w:rsidR="00C23CD3" w:rsidRPr="00C23CD3" w:rsidRDefault="00C23CD3" w:rsidP="00C23CD3">
      <w:pPr>
        <w:ind w:firstLine="0"/>
        <w:rPr>
          <w:rFonts w:ascii="Times New Roman" w:eastAsia="SimSun" w:hAnsi="Times New Roman" w:cs="Times New Roman"/>
        </w:rPr>
      </w:pPr>
    </w:p>
    <w:p w14:paraId="08A93D60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</w:p>
    <w:p w14:paraId="5FA43981" w14:textId="77777777" w:rsidR="00C23CD3" w:rsidRPr="00C23CD3" w:rsidRDefault="00C23CD3" w:rsidP="00C23CD3">
      <w:pPr>
        <w:spacing w:line="360" w:lineRule="auto"/>
        <w:ind w:firstLine="0"/>
        <w:rPr>
          <w:rFonts w:ascii="Times New Roman" w:eastAsia="SimSun" w:hAnsi="Times New Roman" w:cs="Times New Roman"/>
          <w:b/>
          <w:bCs/>
          <w:u w:val="single"/>
        </w:rPr>
      </w:pPr>
      <w:r w:rsidRPr="00C23CD3">
        <w:rPr>
          <w:rFonts w:ascii="Times New Roman" w:eastAsia="SimSun" w:hAnsi="Times New Roman" w:cs="Times New Roman"/>
          <w:b/>
          <w:bCs/>
          <w:u w:val="single"/>
        </w:rPr>
        <w:lastRenderedPageBreak/>
        <w:t>Table of Contents:</w:t>
      </w:r>
    </w:p>
    <w:p w14:paraId="0D5C7C12" w14:textId="77777777" w:rsidR="00E97D28" w:rsidRDefault="00E97D28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</w:p>
    <w:p w14:paraId="1D417912" w14:textId="17AB1C7E" w:rsidR="00C23CD3" w:rsidRPr="00C23CD3" w:rsidRDefault="006C10A3" w:rsidP="006C10A3">
      <w:pPr>
        <w:spacing w:line="360" w:lineRule="auto"/>
        <w:ind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1:</w:t>
      </w:r>
      <w:r w:rsidR="00C23CD3" w:rsidRPr="00C23CD3">
        <w:rPr>
          <w:rFonts w:ascii="Times New Roman" w:eastAsia="SimSun" w:hAnsi="Times New Roman" w:cs="Times New Roman"/>
        </w:rPr>
        <w:t xml:space="preserve"> Requirements</w:t>
      </w:r>
      <w:r w:rsidR="00E6638B">
        <w:rPr>
          <w:rFonts w:ascii="Times New Roman" w:eastAsia="SimSun" w:hAnsi="Times New Roman" w:cs="Times New Roman"/>
        </w:rPr>
        <w:tab/>
      </w:r>
      <w:r w:rsidR="00E6638B">
        <w:rPr>
          <w:rFonts w:ascii="Times New Roman" w:eastAsia="SimSun" w:hAnsi="Times New Roman" w:cs="Times New Roman"/>
        </w:rPr>
        <w:tab/>
      </w:r>
      <w:r w:rsidR="00C23CD3" w:rsidRPr="00C23CD3">
        <w:rPr>
          <w:rFonts w:ascii="Times New Roman" w:eastAsia="SimSun" w:hAnsi="Times New Roman" w:cs="Times New Roman"/>
        </w:rPr>
        <w:t>______________</w:t>
      </w:r>
      <w:r w:rsidR="00E6638B">
        <w:rPr>
          <w:rFonts w:ascii="Times New Roman" w:eastAsia="SimSun" w:hAnsi="Times New Roman" w:cs="Times New Roman"/>
        </w:rPr>
        <w:t>___________________________ page number</w:t>
      </w:r>
    </w:p>
    <w:p w14:paraId="73CE588A" w14:textId="0DECDDC8" w:rsidR="00C23CD3" w:rsidRPr="00C23CD3" w:rsidRDefault="00C23CD3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ab/>
        <w:t xml:space="preserve">1.1 </w:t>
      </w:r>
      <w:r w:rsidR="00472A5C">
        <w:rPr>
          <w:rFonts w:ascii="Times New Roman" w:eastAsia="SimSun" w:hAnsi="Times New Roman" w:cs="Times New Roman"/>
        </w:rPr>
        <w:t>Controller.sv</w:t>
      </w:r>
      <w:r w:rsidRPr="00C23CD3">
        <w:rPr>
          <w:rFonts w:ascii="Times New Roman" w:eastAsia="SimSun" w:hAnsi="Times New Roman" w:cs="Times New Roman"/>
        </w:rPr>
        <w:t xml:space="preserve">   </w:t>
      </w:r>
      <w:r w:rsidR="00C80B37">
        <w:rPr>
          <w:rFonts w:ascii="Times New Roman" w:eastAsia="SimSun" w:hAnsi="Times New Roman" w:cs="Times New Roman"/>
        </w:rPr>
        <w:t xml:space="preserve">      </w:t>
      </w:r>
    </w:p>
    <w:p w14:paraId="4E279E64" w14:textId="1C4C9D60" w:rsidR="00C23CD3" w:rsidRPr="00C23CD3" w:rsidRDefault="00C23CD3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ab/>
        <w:t xml:space="preserve">1.2 </w:t>
      </w:r>
      <w:r w:rsidR="00C80B37">
        <w:rPr>
          <w:rFonts w:ascii="Times New Roman" w:eastAsia="SimSun" w:hAnsi="Times New Roman" w:cs="Times New Roman"/>
        </w:rPr>
        <w:t xml:space="preserve">Datapath.sv         </w:t>
      </w:r>
      <w:r w:rsidRPr="00C23CD3">
        <w:rPr>
          <w:rFonts w:ascii="Times New Roman" w:eastAsia="SimSun" w:hAnsi="Times New Roman" w:cs="Times New Roman"/>
        </w:rPr>
        <w:t xml:space="preserve">  </w:t>
      </w:r>
      <w:r>
        <w:rPr>
          <w:rFonts w:ascii="Times New Roman" w:eastAsia="SimSun" w:hAnsi="Times New Roman" w:cs="Times New Roman"/>
        </w:rPr>
        <w:t xml:space="preserve"> </w:t>
      </w:r>
    </w:p>
    <w:p w14:paraId="60F450B2" w14:textId="01CC790D" w:rsidR="00C23CD3" w:rsidRPr="00C23CD3" w:rsidRDefault="00C23CD3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ab/>
        <w:t xml:space="preserve">1.3 </w:t>
      </w:r>
      <w:r w:rsidR="00C80B37">
        <w:rPr>
          <w:rFonts w:ascii="Times New Roman" w:eastAsia="SimSun" w:hAnsi="Times New Roman" w:cs="Times New Roman"/>
        </w:rPr>
        <w:t>Processor</w:t>
      </w:r>
      <w:r w:rsidRPr="00C23CD3">
        <w:rPr>
          <w:rFonts w:ascii="Times New Roman" w:eastAsia="SimSun" w:hAnsi="Times New Roman" w:cs="Times New Roman"/>
        </w:rPr>
        <w:t xml:space="preserve">.sv           </w:t>
      </w:r>
    </w:p>
    <w:p w14:paraId="220FD488" w14:textId="43953A32" w:rsidR="00E6638B" w:rsidRDefault="00C23CD3" w:rsidP="0090087F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ab/>
        <w:t xml:space="preserve">1.4 Project.sv            </w:t>
      </w:r>
      <w:r w:rsidR="00EB2A3A">
        <w:rPr>
          <w:rFonts w:ascii="Times New Roman" w:eastAsia="SimSun" w:hAnsi="Times New Roman" w:cs="Times New Roman"/>
        </w:rPr>
        <w:t xml:space="preserve">   </w:t>
      </w:r>
    </w:p>
    <w:p w14:paraId="579D5020" w14:textId="77777777" w:rsidR="00E97D28" w:rsidRDefault="00E97D28" w:rsidP="00E6638B">
      <w:pPr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1AF93B3F" w14:textId="354C9FDA" w:rsidR="00E6638B" w:rsidRDefault="00C23CD3" w:rsidP="00E6638B">
      <w:pPr>
        <w:spacing w:line="360" w:lineRule="auto"/>
        <w:ind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2: Design </w:t>
      </w:r>
      <w:r w:rsidR="003D71B8">
        <w:rPr>
          <w:rFonts w:ascii="Times New Roman" w:eastAsia="SimSun" w:hAnsi="Times New Roman" w:cs="Times New Roman"/>
        </w:rPr>
        <w:t xml:space="preserve">                                </w:t>
      </w:r>
      <w:r w:rsidR="00B6388C">
        <w:rPr>
          <w:rFonts w:ascii="Times New Roman" w:eastAsia="SimSun" w:hAnsi="Times New Roman" w:cs="Times New Roman"/>
        </w:rPr>
        <w:softHyphen/>
      </w:r>
      <w:r w:rsidR="00B6388C">
        <w:rPr>
          <w:rFonts w:ascii="Times New Roman" w:eastAsia="SimSun" w:hAnsi="Times New Roman" w:cs="Times New Roman"/>
        </w:rPr>
        <w:softHyphen/>
      </w:r>
      <w:r w:rsidR="00B6388C">
        <w:rPr>
          <w:rFonts w:ascii="Times New Roman" w:eastAsia="SimSun" w:hAnsi="Times New Roman" w:cs="Times New Roman"/>
        </w:rPr>
        <w:softHyphen/>
      </w:r>
      <w:r w:rsidR="00B6388C">
        <w:rPr>
          <w:rFonts w:ascii="Times New Roman" w:eastAsia="SimSun" w:hAnsi="Times New Roman" w:cs="Times New Roman"/>
        </w:rPr>
        <w:softHyphen/>
      </w:r>
      <w:r w:rsidR="00B6388C">
        <w:rPr>
          <w:rFonts w:ascii="Times New Roman" w:eastAsia="SimSun" w:hAnsi="Times New Roman" w:cs="Times New Roman"/>
        </w:rPr>
        <w:softHyphen/>
      </w:r>
      <w:r w:rsidR="00E6638B" w:rsidRPr="00C23CD3">
        <w:rPr>
          <w:rFonts w:ascii="Times New Roman" w:eastAsia="SimSun" w:hAnsi="Times New Roman" w:cs="Times New Roman"/>
        </w:rPr>
        <w:t>______________</w:t>
      </w:r>
      <w:r w:rsidR="00E6638B">
        <w:rPr>
          <w:rFonts w:ascii="Times New Roman" w:eastAsia="SimSun" w:hAnsi="Times New Roman" w:cs="Times New Roman"/>
        </w:rPr>
        <w:t>___________________________ page number</w:t>
      </w:r>
    </w:p>
    <w:p w14:paraId="4BA04EBE" w14:textId="5ED0E07F" w:rsidR="00C93731" w:rsidRDefault="00E6638B" w:rsidP="00E97D28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C93731">
        <w:rPr>
          <w:rFonts w:ascii="Times New Roman" w:eastAsia="SimSun" w:hAnsi="Times New Roman" w:cs="Times New Roman"/>
        </w:rPr>
        <w:t>2.</w:t>
      </w:r>
      <w:r w:rsidR="00E97D28">
        <w:rPr>
          <w:rFonts w:ascii="Times New Roman" w:eastAsia="SimSun" w:hAnsi="Times New Roman" w:cs="Times New Roman"/>
        </w:rPr>
        <w:t>1</w:t>
      </w:r>
      <w:r w:rsidR="00FB3178">
        <w:rPr>
          <w:rFonts w:ascii="Times New Roman" w:eastAsia="SimSun" w:hAnsi="Times New Roman" w:cs="Times New Roman"/>
        </w:rPr>
        <w:t xml:space="preserve"> Controller.sv          </w:t>
      </w:r>
    </w:p>
    <w:p w14:paraId="2232C68A" w14:textId="49DD9154" w:rsidR="00C93731" w:rsidRDefault="00C93731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  <w:t>2.</w:t>
      </w:r>
      <w:r w:rsidR="00E97D28">
        <w:rPr>
          <w:rFonts w:ascii="Times New Roman" w:eastAsia="SimSun" w:hAnsi="Times New Roman" w:cs="Times New Roman"/>
        </w:rPr>
        <w:t>2</w:t>
      </w:r>
      <w:r w:rsidR="00FB3178">
        <w:rPr>
          <w:rFonts w:ascii="Times New Roman" w:eastAsia="SimSun" w:hAnsi="Times New Roman" w:cs="Times New Roman"/>
        </w:rPr>
        <w:t xml:space="preserve"> Datapath.sv         </w:t>
      </w:r>
    </w:p>
    <w:p w14:paraId="74A5F6C6" w14:textId="7E96DFB9" w:rsidR="00C93731" w:rsidRDefault="00E6638B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C93731">
        <w:rPr>
          <w:rFonts w:ascii="Times New Roman" w:eastAsia="SimSun" w:hAnsi="Times New Roman" w:cs="Times New Roman"/>
        </w:rPr>
        <w:t>2.</w:t>
      </w:r>
      <w:r w:rsidR="00E97D28">
        <w:rPr>
          <w:rFonts w:ascii="Times New Roman" w:eastAsia="SimSun" w:hAnsi="Times New Roman" w:cs="Times New Roman"/>
        </w:rPr>
        <w:t>3</w:t>
      </w:r>
      <w:r w:rsidR="00FB3178">
        <w:rPr>
          <w:rFonts w:ascii="Times New Roman" w:eastAsia="SimSun" w:hAnsi="Times New Roman" w:cs="Times New Roman"/>
        </w:rPr>
        <w:t xml:space="preserve"> Processor.sv </w:t>
      </w:r>
      <w:r w:rsidR="00583692">
        <w:rPr>
          <w:rFonts w:ascii="Times New Roman" w:eastAsia="SimSun" w:hAnsi="Times New Roman" w:cs="Times New Roman"/>
        </w:rPr>
        <w:t xml:space="preserve">        </w:t>
      </w:r>
    </w:p>
    <w:p w14:paraId="545921A6" w14:textId="658EF08B" w:rsidR="00E6638B" w:rsidRDefault="00E6638B" w:rsidP="0090087F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ab/>
      </w:r>
      <w:r w:rsidR="00C93731">
        <w:rPr>
          <w:rFonts w:ascii="Times New Roman" w:eastAsia="SimSun" w:hAnsi="Times New Roman" w:cs="Times New Roman"/>
        </w:rPr>
        <w:t>2.</w:t>
      </w:r>
      <w:r w:rsidR="00E97D28">
        <w:rPr>
          <w:rFonts w:ascii="Times New Roman" w:eastAsia="SimSun" w:hAnsi="Times New Roman" w:cs="Times New Roman"/>
        </w:rPr>
        <w:t>4</w:t>
      </w:r>
      <w:r w:rsidR="00EB2A3A">
        <w:rPr>
          <w:rFonts w:ascii="Times New Roman" w:eastAsia="SimSun" w:hAnsi="Times New Roman" w:cs="Times New Roman"/>
        </w:rPr>
        <w:t xml:space="preserve"> Project</w:t>
      </w:r>
      <w:r w:rsidR="00FB3178">
        <w:rPr>
          <w:rFonts w:ascii="Times New Roman" w:eastAsia="SimSun" w:hAnsi="Times New Roman" w:cs="Times New Roman"/>
        </w:rPr>
        <w:t xml:space="preserve">.sv </w:t>
      </w:r>
      <w:r w:rsidR="00B6388C">
        <w:rPr>
          <w:rFonts w:ascii="Times New Roman" w:eastAsia="SimSun" w:hAnsi="Times New Roman" w:cs="Times New Roman"/>
        </w:rPr>
        <w:t xml:space="preserve">           </w:t>
      </w:r>
    </w:p>
    <w:p w14:paraId="2FEC6D22" w14:textId="77777777" w:rsidR="00E97D28" w:rsidRDefault="00E97D28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</w:p>
    <w:p w14:paraId="4954D92E" w14:textId="2881D113" w:rsidR="00C23CD3" w:rsidRPr="00C23CD3" w:rsidRDefault="00C23CD3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3: </w:t>
      </w:r>
      <w:r w:rsidR="00EB2A3A">
        <w:rPr>
          <w:rFonts w:ascii="Times New Roman" w:eastAsia="SimSun" w:hAnsi="Times New Roman" w:cs="Times New Roman"/>
        </w:rPr>
        <w:t>Te</w:t>
      </w:r>
      <w:r w:rsidR="00E6638B">
        <w:rPr>
          <w:rFonts w:ascii="Times New Roman" w:eastAsia="SimSun" w:hAnsi="Times New Roman" w:cs="Times New Roman"/>
        </w:rPr>
        <w:t>st Procedures</w:t>
      </w:r>
      <w:r w:rsidR="00E97D28">
        <w:rPr>
          <w:rFonts w:ascii="Times New Roman" w:eastAsia="SimSun" w:hAnsi="Times New Roman" w:cs="Times New Roman"/>
        </w:rPr>
        <w:t xml:space="preserve"> and Result       </w:t>
      </w:r>
      <w:r w:rsidR="00E6638B" w:rsidRPr="00C23CD3">
        <w:rPr>
          <w:rFonts w:ascii="Times New Roman" w:eastAsia="SimSun" w:hAnsi="Times New Roman" w:cs="Times New Roman"/>
        </w:rPr>
        <w:t>___________</w:t>
      </w:r>
      <w:r w:rsidR="00E6638B">
        <w:rPr>
          <w:rFonts w:ascii="Times New Roman" w:eastAsia="SimSun" w:hAnsi="Times New Roman" w:cs="Times New Roman"/>
        </w:rPr>
        <w:t>___________________________ page number</w:t>
      </w:r>
    </w:p>
    <w:p w14:paraId="571C82C4" w14:textId="5C00EA42" w:rsidR="00C23CD3" w:rsidRDefault="00C23CD3" w:rsidP="00E6638B">
      <w:pPr>
        <w:spacing w:line="360" w:lineRule="auto"/>
        <w:ind w:left="180"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3.1 </w:t>
      </w:r>
      <w:r w:rsidR="00C93731">
        <w:rPr>
          <w:rFonts w:ascii="Times New Roman" w:eastAsia="SimSun" w:hAnsi="Times New Roman" w:cs="Times New Roman"/>
        </w:rPr>
        <w:t>FSM_tb</w:t>
      </w:r>
      <w:r w:rsidR="004D0F5C">
        <w:rPr>
          <w:rFonts w:ascii="Times New Roman" w:eastAsia="SimSun" w:hAnsi="Times New Roman" w:cs="Times New Roman"/>
        </w:rPr>
        <w:t xml:space="preserve">.sv           </w:t>
      </w:r>
      <w:r w:rsidRPr="00C23CD3">
        <w:rPr>
          <w:rFonts w:ascii="Times New Roman" w:eastAsia="SimSun" w:hAnsi="Times New Roman" w:cs="Times New Roman"/>
        </w:rPr>
        <w:t xml:space="preserve">   </w:t>
      </w:r>
    </w:p>
    <w:p w14:paraId="0F54E506" w14:textId="2A27C510" w:rsidR="004D0F5C" w:rsidRDefault="004D0F5C" w:rsidP="00E6638B">
      <w:pPr>
        <w:spacing w:line="360" w:lineRule="auto"/>
        <w:ind w:left="180"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3.3 </w:t>
      </w:r>
      <w:r w:rsidR="00D93603">
        <w:rPr>
          <w:rFonts w:ascii="Times New Roman" w:eastAsia="SimSun" w:hAnsi="Times New Roman" w:cs="Times New Roman"/>
        </w:rPr>
        <w:t>Controller</w:t>
      </w:r>
      <w:r w:rsidR="00F1463A">
        <w:rPr>
          <w:rFonts w:ascii="Times New Roman" w:eastAsia="SimSun" w:hAnsi="Times New Roman" w:cs="Times New Roman"/>
        </w:rPr>
        <w:t>_tb</w:t>
      </w:r>
      <w:r>
        <w:rPr>
          <w:rFonts w:ascii="Times New Roman" w:eastAsia="SimSun" w:hAnsi="Times New Roman" w:cs="Times New Roman"/>
        </w:rPr>
        <w:t>.sv</w:t>
      </w:r>
      <w:r w:rsidR="00F1463A">
        <w:rPr>
          <w:rFonts w:ascii="Times New Roman" w:eastAsia="SimSun" w:hAnsi="Times New Roman" w:cs="Times New Roman"/>
        </w:rPr>
        <w:t xml:space="preserve">       </w:t>
      </w:r>
    </w:p>
    <w:p w14:paraId="1F33DE53" w14:textId="55F4AA96" w:rsidR="004D0F5C" w:rsidRPr="00C23CD3" w:rsidRDefault="004D0F5C" w:rsidP="00E6638B">
      <w:pPr>
        <w:spacing w:line="360" w:lineRule="auto"/>
        <w:ind w:left="180"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3.4 </w:t>
      </w:r>
      <w:r w:rsidR="00D93603">
        <w:rPr>
          <w:rFonts w:ascii="Times New Roman" w:eastAsia="SimSun" w:hAnsi="Times New Roman" w:cs="Times New Roman"/>
        </w:rPr>
        <w:t>Datapath</w:t>
      </w:r>
      <w:r w:rsidR="00F1463A">
        <w:rPr>
          <w:rFonts w:ascii="Times New Roman" w:eastAsia="SimSun" w:hAnsi="Times New Roman" w:cs="Times New Roman"/>
        </w:rPr>
        <w:t>_tb</w:t>
      </w:r>
      <w:r>
        <w:rPr>
          <w:rFonts w:ascii="Times New Roman" w:eastAsia="SimSun" w:hAnsi="Times New Roman" w:cs="Times New Roman"/>
        </w:rPr>
        <w:t>.sv</w:t>
      </w:r>
      <w:r w:rsidR="00F1463A">
        <w:rPr>
          <w:rFonts w:ascii="Times New Roman" w:eastAsia="SimSun" w:hAnsi="Times New Roman" w:cs="Times New Roman"/>
        </w:rPr>
        <w:t xml:space="preserve">    </w:t>
      </w:r>
      <w:r w:rsidR="00D93603">
        <w:rPr>
          <w:rFonts w:ascii="Times New Roman" w:eastAsia="SimSun" w:hAnsi="Times New Roman" w:cs="Times New Roman"/>
        </w:rPr>
        <w:t xml:space="preserve">  </w:t>
      </w:r>
      <w:r w:rsidR="00F1463A">
        <w:rPr>
          <w:rFonts w:ascii="Times New Roman" w:eastAsia="SimSun" w:hAnsi="Times New Roman" w:cs="Times New Roman"/>
        </w:rPr>
        <w:t xml:space="preserve"> </w:t>
      </w:r>
    </w:p>
    <w:p w14:paraId="7A6CB8A4" w14:textId="79A86C95" w:rsidR="00E6638B" w:rsidRDefault="00C23CD3" w:rsidP="0090087F">
      <w:pPr>
        <w:spacing w:line="360" w:lineRule="auto"/>
        <w:ind w:left="180"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3.2 </w:t>
      </w:r>
      <w:r>
        <w:rPr>
          <w:rFonts w:ascii="Times New Roman" w:eastAsia="SimSun" w:hAnsi="Times New Roman" w:cs="Times New Roman"/>
        </w:rPr>
        <w:t>testProcessor.sv</w:t>
      </w:r>
      <w:r w:rsidRPr="00C23CD3">
        <w:rPr>
          <w:rFonts w:ascii="Times New Roman" w:eastAsia="SimSun" w:hAnsi="Times New Roman" w:cs="Times New Roman"/>
        </w:rPr>
        <w:t xml:space="preserve">      </w:t>
      </w:r>
    </w:p>
    <w:p w14:paraId="193298E6" w14:textId="77777777" w:rsidR="00E97D28" w:rsidRDefault="00E97D28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</w:p>
    <w:p w14:paraId="2DC9D813" w14:textId="68B3A458" w:rsidR="00C23CD3" w:rsidRPr="00C23CD3" w:rsidRDefault="00C23CD3" w:rsidP="00E6638B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4: </w:t>
      </w:r>
      <w:r w:rsidR="00E97D28">
        <w:rPr>
          <w:rFonts w:ascii="Times New Roman" w:eastAsia="SimSun" w:hAnsi="Times New Roman" w:cs="Times New Roman"/>
        </w:rPr>
        <w:t>DE2 Board T</w:t>
      </w:r>
      <w:r w:rsidRPr="00C23CD3">
        <w:rPr>
          <w:rFonts w:ascii="Times New Roman" w:eastAsia="SimSun" w:hAnsi="Times New Roman" w:cs="Times New Roman"/>
        </w:rPr>
        <w:t>est R</w:t>
      </w:r>
      <w:r w:rsidR="00E6638B">
        <w:rPr>
          <w:rFonts w:ascii="Times New Roman" w:eastAsia="SimSun" w:hAnsi="Times New Roman" w:cs="Times New Roman"/>
        </w:rPr>
        <w:t>esults</w:t>
      </w:r>
      <w:r w:rsidR="00E6638B">
        <w:rPr>
          <w:rFonts w:ascii="Times New Roman" w:eastAsia="SimSun" w:hAnsi="Times New Roman" w:cs="Times New Roman"/>
        </w:rPr>
        <w:tab/>
      </w:r>
      <w:r w:rsidR="00E6638B" w:rsidRPr="00C23CD3">
        <w:rPr>
          <w:rFonts w:ascii="Times New Roman" w:eastAsia="SimSun" w:hAnsi="Times New Roman" w:cs="Times New Roman"/>
        </w:rPr>
        <w:t>______________</w:t>
      </w:r>
      <w:r w:rsidR="00E6638B">
        <w:rPr>
          <w:rFonts w:ascii="Times New Roman" w:eastAsia="SimSun" w:hAnsi="Times New Roman" w:cs="Times New Roman"/>
        </w:rPr>
        <w:t>___________________________ page number</w:t>
      </w:r>
    </w:p>
    <w:p w14:paraId="3381EFE4" w14:textId="77777777" w:rsidR="00E6638B" w:rsidRDefault="00E6638B" w:rsidP="00E97D28">
      <w:pPr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05095190" w14:textId="77777777" w:rsidR="00E97D28" w:rsidRDefault="00E97D28" w:rsidP="00E97D28">
      <w:pPr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4D5A894A" w14:textId="38E251FB" w:rsidR="0090087F" w:rsidRPr="00E97D28" w:rsidRDefault="00E97D28" w:rsidP="00E97D28">
      <w:pPr>
        <w:spacing w:line="360" w:lineRule="auto"/>
        <w:ind w:left="180" w:hanging="1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5</w:t>
      </w:r>
      <w:r w:rsidR="00C23CD3" w:rsidRPr="00C23CD3">
        <w:rPr>
          <w:rFonts w:ascii="Times New Roman" w:eastAsia="SimSun" w:hAnsi="Times New Roman" w:cs="Times New Roman"/>
        </w:rPr>
        <w:t xml:space="preserve">: </w:t>
      </w:r>
      <w:r w:rsidR="00E6638B">
        <w:rPr>
          <w:rFonts w:ascii="Times New Roman" w:eastAsia="SimSun" w:hAnsi="Times New Roman" w:cs="Times New Roman"/>
        </w:rPr>
        <w:t>Conclusion</w:t>
      </w:r>
      <w:r w:rsidR="00E6638B">
        <w:rPr>
          <w:rFonts w:ascii="Times New Roman" w:eastAsia="SimSun" w:hAnsi="Times New Roman" w:cs="Times New Roman"/>
        </w:rPr>
        <w:tab/>
      </w:r>
      <w:r w:rsidR="00E6638B">
        <w:rPr>
          <w:rFonts w:ascii="Times New Roman" w:eastAsia="SimSun" w:hAnsi="Times New Roman" w:cs="Times New Roman"/>
        </w:rPr>
        <w:tab/>
      </w:r>
      <w:r w:rsidR="00E6638B">
        <w:rPr>
          <w:rFonts w:ascii="Times New Roman" w:eastAsia="SimSun" w:hAnsi="Times New Roman" w:cs="Times New Roman"/>
        </w:rPr>
        <w:tab/>
      </w:r>
      <w:r w:rsidR="00E6638B" w:rsidRPr="00C23CD3">
        <w:rPr>
          <w:rFonts w:ascii="Times New Roman" w:eastAsia="SimSun" w:hAnsi="Times New Roman" w:cs="Times New Roman"/>
        </w:rPr>
        <w:t>______________</w:t>
      </w:r>
      <w:r w:rsidR="00E6638B">
        <w:rPr>
          <w:rFonts w:ascii="Times New Roman" w:eastAsia="SimSun" w:hAnsi="Times New Roman" w:cs="Times New Roman"/>
        </w:rPr>
        <w:t>___________________________ page number</w:t>
      </w:r>
    </w:p>
    <w:p w14:paraId="034A720A" w14:textId="77777777" w:rsidR="00E97D28" w:rsidRDefault="00E97D2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Cs/>
        </w:rPr>
      </w:pPr>
    </w:p>
    <w:p w14:paraId="53D8BD70" w14:textId="77777777" w:rsidR="00E97D28" w:rsidRDefault="00E97D2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Cs/>
        </w:rPr>
      </w:pPr>
    </w:p>
    <w:p w14:paraId="2551AAC9" w14:textId="264F8597" w:rsidR="0090087F" w:rsidRDefault="00E97D2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Cs/>
        </w:rPr>
      </w:pPr>
      <w:r>
        <w:rPr>
          <w:rFonts w:ascii="Times New Roman" w:eastAsia="SimSun" w:hAnsi="Times New Roman" w:cs="Times New Roman"/>
          <w:bCs/>
        </w:rPr>
        <w:t>6</w:t>
      </w:r>
      <w:r w:rsidR="00CE36DD" w:rsidRPr="00CE36DD">
        <w:rPr>
          <w:rFonts w:ascii="Times New Roman" w:eastAsia="SimSun" w:hAnsi="Times New Roman" w:cs="Times New Roman"/>
          <w:bCs/>
        </w:rPr>
        <w:t xml:space="preserve">: </w:t>
      </w:r>
      <w:r w:rsidR="0090087F">
        <w:rPr>
          <w:rFonts w:ascii="Times New Roman" w:eastAsia="SimSun" w:hAnsi="Times New Roman" w:cs="Times New Roman"/>
          <w:bCs/>
        </w:rPr>
        <w:t>References</w:t>
      </w:r>
    </w:p>
    <w:p w14:paraId="21808E58" w14:textId="77777777" w:rsidR="00E97D28" w:rsidRDefault="00E97D2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Cs/>
        </w:rPr>
      </w:pPr>
    </w:p>
    <w:p w14:paraId="018D8CF3" w14:textId="5A0589B3" w:rsidR="00CE36DD" w:rsidRPr="00CE36DD" w:rsidRDefault="00CE36DD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Cs/>
        </w:rPr>
      </w:pPr>
      <w:r w:rsidRPr="00CE36DD">
        <w:rPr>
          <w:rFonts w:ascii="Times New Roman" w:eastAsia="SimSun" w:hAnsi="Times New Roman" w:cs="Times New Roman"/>
          <w:bCs/>
        </w:rPr>
        <w:t xml:space="preserve">Appendix </w:t>
      </w:r>
    </w:p>
    <w:p w14:paraId="765880ED" w14:textId="77777777" w:rsidR="00E97D28" w:rsidRDefault="00E97D28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</w:p>
    <w:p w14:paraId="68F2D6C2" w14:textId="77777777" w:rsidR="00E97D28" w:rsidRDefault="00E97D28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</w:p>
    <w:p w14:paraId="3749D3CD" w14:textId="67587DE6" w:rsidR="00C23CD3" w:rsidRPr="00C23CD3" w:rsidRDefault="003D71B8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  </w:t>
      </w:r>
      <w:r w:rsidR="00C735C5">
        <w:rPr>
          <w:rFonts w:ascii="Times New Roman" w:eastAsia="SimSun" w:hAnsi="Times New Roman" w:cs="Times New Roman"/>
        </w:rPr>
        <w:t>Before you start reporting the details involved in this course project, first briefly talk about t</w:t>
      </w:r>
      <w:r w:rsidR="001D104A">
        <w:rPr>
          <w:rFonts w:ascii="Times New Roman" w:eastAsia="SimSun" w:hAnsi="Times New Roman" w:cs="Times New Roman"/>
        </w:rPr>
        <w:t>h</w:t>
      </w:r>
      <w:r w:rsidR="00EB2A3A">
        <w:rPr>
          <w:rFonts w:ascii="Times New Roman" w:eastAsia="SimSun" w:hAnsi="Times New Roman" w:cs="Times New Roman"/>
        </w:rPr>
        <w:t>e purpose of this project</w:t>
      </w:r>
      <w:r w:rsidR="00C735C5">
        <w:rPr>
          <w:rFonts w:ascii="Times New Roman" w:eastAsia="SimSun" w:hAnsi="Times New Roman" w:cs="Times New Roman"/>
        </w:rPr>
        <w:t xml:space="preserve">; then introduce your team </w:t>
      </w:r>
      <w:r w:rsidR="003A5D73">
        <w:rPr>
          <w:rFonts w:ascii="Times New Roman" w:eastAsia="SimSun" w:hAnsi="Times New Roman" w:cs="Times New Roman"/>
        </w:rPr>
        <w:t>members</w:t>
      </w:r>
      <w:r w:rsidR="00C735C5">
        <w:rPr>
          <w:rFonts w:ascii="Times New Roman" w:eastAsia="SimSun" w:hAnsi="Times New Roman" w:cs="Times New Roman"/>
        </w:rPr>
        <w:t xml:space="preserve"> and how you </w:t>
      </w:r>
      <w:r w:rsidR="00E97D28">
        <w:rPr>
          <w:rFonts w:ascii="Times New Roman" w:eastAsia="SimSun" w:hAnsi="Times New Roman" w:cs="Times New Roman"/>
        </w:rPr>
        <w:t>manage</w:t>
      </w:r>
      <w:r w:rsidR="00C735C5">
        <w:rPr>
          <w:rFonts w:ascii="Times New Roman" w:eastAsia="SimSun" w:hAnsi="Times New Roman" w:cs="Times New Roman"/>
        </w:rPr>
        <w:t xml:space="preserve"> the workload.</w:t>
      </w:r>
    </w:p>
    <w:p w14:paraId="264F1EB7" w14:textId="77777777" w:rsidR="00C23CD3" w:rsidRPr="00C23CD3" w:rsidRDefault="00C23CD3" w:rsidP="00C23CD3">
      <w:pPr>
        <w:tabs>
          <w:tab w:val="left" w:pos="2979"/>
        </w:tabs>
        <w:spacing w:line="360" w:lineRule="auto"/>
        <w:rPr>
          <w:rFonts w:ascii="Times New Roman" w:eastAsia="SimSun" w:hAnsi="Times New Roman" w:cs="Times New Roman"/>
          <w:b/>
          <w:bCs/>
        </w:rPr>
      </w:pPr>
    </w:p>
    <w:p w14:paraId="445A11A5" w14:textId="77777777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>1.Requirements</w:t>
      </w:r>
    </w:p>
    <w:p w14:paraId="4A729454" w14:textId="13237045" w:rsidR="00FD6998" w:rsidRDefault="00C23CD3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EB2A3A">
        <w:rPr>
          <w:rFonts w:ascii="Times New Roman" w:eastAsia="SimSun" w:hAnsi="Times New Roman" w:cs="Times New Roman"/>
        </w:rPr>
        <w:t>Briefly describe the project requirements in general</w:t>
      </w:r>
      <w:r w:rsidR="00EF00D7">
        <w:rPr>
          <w:rFonts w:ascii="Times New Roman" w:eastAsia="SimSun" w:hAnsi="Times New Roman" w:cs="Times New Roman"/>
        </w:rPr>
        <w:t>.</w:t>
      </w:r>
      <w:r w:rsidR="00EB2A3A">
        <w:rPr>
          <w:rFonts w:ascii="Times New Roman" w:eastAsia="SimSun" w:hAnsi="Times New Roman" w:cs="Times New Roman"/>
        </w:rPr>
        <w:t xml:space="preserve"> </w:t>
      </w:r>
      <w:r w:rsidR="003A5D73">
        <w:rPr>
          <w:rFonts w:ascii="Times New Roman" w:eastAsia="SimSun" w:hAnsi="Times New Roman" w:cs="Times New Roman"/>
        </w:rPr>
        <w:t>Using</w:t>
      </w:r>
      <w:r w:rsidR="00EB2A3A">
        <w:rPr>
          <w:rFonts w:ascii="Times New Roman" w:eastAsia="SimSun" w:hAnsi="Times New Roman" w:cs="Times New Roman"/>
        </w:rPr>
        <w:t xml:space="preserve"> pictures/figures is always a good idea. When using pictures/figures, please </w:t>
      </w:r>
      <w:r w:rsidR="003D71B8">
        <w:rPr>
          <w:rFonts w:ascii="Times New Roman" w:eastAsia="SimSun" w:hAnsi="Times New Roman" w:cs="Times New Roman"/>
        </w:rPr>
        <w:t>add captions for references. See below.</w:t>
      </w:r>
    </w:p>
    <w:p w14:paraId="066B1438" w14:textId="0E75285C" w:rsidR="003D71B8" w:rsidRDefault="00E143BB" w:rsidP="00EB2A3A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71B245" wp14:editId="0C787E75">
                <wp:simplePos x="0" y="0"/>
                <wp:positionH relativeFrom="column">
                  <wp:posOffset>1095375</wp:posOffset>
                </wp:positionH>
                <wp:positionV relativeFrom="paragraph">
                  <wp:posOffset>26670</wp:posOffset>
                </wp:positionV>
                <wp:extent cx="3686175" cy="10382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39E4" id="Rectangle 58" o:spid="_x0000_s1026" style="position:absolute;margin-left:86.25pt;margin-top:2.1pt;width:290.25pt;height:8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" fillcolor="#ddd [3204]" strokecolor="#6e6e6e [1604]" strokeweight="1pt"/>
            </w:pict>
          </mc:Fallback>
        </mc:AlternateContent>
      </w:r>
      <w:r w:rsidR="003D71B8" w:rsidRPr="003D71B8">
        <w:rPr>
          <w:rFonts w:ascii="Times New Roman" w:eastAsia="SimSun" w:hAnsi="Times New Roman" w:cs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C9F592F" wp14:editId="5A4C79A6">
                <wp:simplePos x="0" y="0"/>
                <wp:positionH relativeFrom="column">
                  <wp:posOffset>1095375</wp:posOffset>
                </wp:positionH>
                <wp:positionV relativeFrom="paragraph">
                  <wp:posOffset>26670</wp:posOffset>
                </wp:positionV>
                <wp:extent cx="3686175" cy="1038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C250B" w14:textId="77777777" w:rsidR="00E143BB" w:rsidRDefault="00E143BB" w:rsidP="00E143BB">
                            <w:pPr>
                              <w:ind w:firstLine="0"/>
                              <w:jc w:val="center"/>
                            </w:pPr>
                          </w:p>
                          <w:p w14:paraId="15E8D70E" w14:textId="4AB0272F" w:rsidR="003D71B8" w:rsidRDefault="003D71B8" w:rsidP="00E143BB">
                            <w:pPr>
                              <w:ind w:firstLine="0"/>
                              <w:jc w:val="center"/>
                            </w:pPr>
                            <w:r>
                              <w:t xml:space="preserve">Add </w:t>
                            </w:r>
                            <w:r w:rsidR="003A5D73">
                              <w:t>y</w:t>
                            </w:r>
                            <w:r>
                              <w:t>our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F5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2.1pt;width:290.25pt;height:8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">
                <v:textbox>
                  <w:txbxContent>
                    <w:p w14:paraId="62DC250B" w14:textId="77777777" w:rsidR="00E143BB" w:rsidRDefault="00E143BB" w:rsidP="00E143BB">
                      <w:pPr>
                        <w:ind w:firstLine="0"/>
                        <w:jc w:val="center"/>
                      </w:pPr>
                    </w:p>
                    <w:p w14:paraId="15E8D70E" w14:textId="4AB0272F" w:rsidR="003D71B8" w:rsidRDefault="003D71B8" w:rsidP="00E143BB">
                      <w:pPr>
                        <w:ind w:firstLine="0"/>
                        <w:jc w:val="center"/>
                      </w:pPr>
                      <w:r>
                        <w:t xml:space="preserve">Add </w:t>
                      </w:r>
                      <w:r w:rsidR="003A5D73">
                        <w:t>y</w:t>
                      </w:r>
                      <w:r>
                        <w:t xml:space="preserve">our picture </w:t>
                      </w:r>
                      <w:proofErr w:type="gramStart"/>
                      <w:r>
                        <w:t>here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31BF88" w14:textId="701E1A61" w:rsidR="003D71B8" w:rsidRDefault="003D71B8" w:rsidP="00EB2A3A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0A3BB837" w14:textId="57346E97" w:rsidR="003D71B8" w:rsidRDefault="003D71B8" w:rsidP="00EB2A3A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3016C350" w14:textId="3BA030B3" w:rsidR="003D71B8" w:rsidRDefault="003D71B8" w:rsidP="00EB2A3A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2F312FB4" w14:textId="77777777" w:rsidR="003D71B8" w:rsidRDefault="003D71B8" w:rsidP="00EB2A3A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0CFFE256" w14:textId="342EDF16" w:rsidR="003D71B8" w:rsidRDefault="003D71B8" w:rsidP="003D71B8">
      <w:pPr>
        <w:tabs>
          <w:tab w:val="left" w:pos="2979"/>
        </w:tabs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Figure x. Brief describ</w:t>
      </w:r>
      <w:r w:rsidR="003A5D73">
        <w:rPr>
          <w:rFonts w:ascii="Times New Roman" w:eastAsia="SimSun" w:hAnsi="Times New Roman" w:cs="Times New Roman"/>
        </w:rPr>
        <w:t>e</w:t>
      </w:r>
      <w:r>
        <w:rPr>
          <w:rFonts w:ascii="Times New Roman" w:eastAsia="SimSun" w:hAnsi="Times New Roman" w:cs="Times New Roman"/>
        </w:rPr>
        <w:t xml:space="preserve"> the picture you insert here, e.g., Processor </w:t>
      </w:r>
      <w:r w:rsidR="003A5D73">
        <w:rPr>
          <w:rFonts w:ascii="Times New Roman" w:eastAsia="SimSun" w:hAnsi="Times New Roman" w:cs="Times New Roman"/>
        </w:rPr>
        <w:t>S</w:t>
      </w:r>
      <w:r>
        <w:rPr>
          <w:rFonts w:ascii="Times New Roman" w:eastAsia="SimSun" w:hAnsi="Times New Roman" w:cs="Times New Roman"/>
        </w:rPr>
        <w:t xml:space="preserve">tructure, </w:t>
      </w:r>
      <w:proofErr w:type="spellStart"/>
      <w:r>
        <w:rPr>
          <w:rFonts w:ascii="Times New Roman" w:eastAsia="SimSun" w:hAnsi="Times New Roman" w:cs="Times New Roman"/>
        </w:rPr>
        <w:t>etc</w:t>
      </w:r>
      <w:proofErr w:type="spellEnd"/>
    </w:p>
    <w:p w14:paraId="3C25BB02" w14:textId="77777777" w:rsidR="003D71B8" w:rsidRPr="00C23CD3" w:rsidRDefault="003D71B8" w:rsidP="003D71B8">
      <w:pPr>
        <w:tabs>
          <w:tab w:val="left" w:pos="2979"/>
        </w:tabs>
        <w:spacing w:line="360" w:lineRule="auto"/>
        <w:ind w:firstLine="0"/>
        <w:jc w:val="center"/>
        <w:rPr>
          <w:rFonts w:ascii="Times New Roman" w:eastAsia="SimSun" w:hAnsi="Times New Roman" w:cs="Times New Roman"/>
        </w:rPr>
      </w:pPr>
    </w:p>
    <w:p w14:paraId="5262C544" w14:textId="10BAFE1E" w:rsidR="00C23CD3" w:rsidRPr="00C23CD3" w:rsidRDefault="003D71B8" w:rsidP="00C23CD3">
      <w:pPr>
        <w:numPr>
          <w:ilvl w:val="1"/>
          <w:numId w:val="23"/>
        </w:numPr>
        <w:tabs>
          <w:tab w:val="left" w:pos="2979"/>
        </w:tabs>
        <w:spacing w:line="360" w:lineRule="auto"/>
        <w:contextualSpacing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>Requirements for</w:t>
      </w:r>
      <w:r w:rsidR="00C23CD3" w:rsidRPr="00C23CD3">
        <w:rPr>
          <w:rFonts w:ascii="Times New Roman" w:eastAsia="SimSun" w:hAnsi="Times New Roman" w:cs="Times New Roman"/>
          <w:b/>
          <w:bCs/>
        </w:rPr>
        <w:t xml:space="preserve"> </w:t>
      </w:r>
      <w:r w:rsidR="00F201D3" w:rsidRPr="003A5D73">
        <w:rPr>
          <w:rFonts w:ascii="Courier New" w:eastAsia="SimSun" w:hAnsi="Courier New" w:cs="Courier New"/>
          <w:b/>
          <w:bCs/>
          <w:color w:val="FF0000"/>
        </w:rPr>
        <w:t>Controller</w:t>
      </w:r>
      <w:r w:rsidR="00C23CD3" w:rsidRPr="003A5D73">
        <w:rPr>
          <w:rFonts w:ascii="Courier New" w:eastAsia="SimSun" w:hAnsi="Courier New" w:cs="Courier New"/>
          <w:b/>
          <w:bCs/>
          <w:color w:val="FF0000"/>
        </w:rPr>
        <w:t>.sv</w:t>
      </w:r>
    </w:p>
    <w:p w14:paraId="035B9C3C" w14:textId="2600F3B4" w:rsidR="00F73BD7" w:rsidRDefault="003D71B8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   </w:t>
      </w:r>
      <w:r w:rsidRPr="003D71B8">
        <w:rPr>
          <w:rFonts w:ascii="Times New Roman" w:eastAsia="SimSun" w:hAnsi="Times New Roman" w:cs="Times New Roman"/>
        </w:rPr>
        <w:t xml:space="preserve">Briefly describe </w:t>
      </w:r>
      <w:r w:rsidR="00E97D28">
        <w:rPr>
          <w:rFonts w:ascii="Times New Roman" w:eastAsia="SimSun" w:hAnsi="Times New Roman" w:cs="Times New Roman"/>
        </w:rPr>
        <w:t xml:space="preserve">design </w:t>
      </w:r>
      <w:r w:rsidRPr="003D71B8">
        <w:rPr>
          <w:rFonts w:ascii="Times New Roman" w:eastAsia="SimSun" w:hAnsi="Times New Roman" w:cs="Times New Roman"/>
        </w:rPr>
        <w:t xml:space="preserve">requirements </w:t>
      </w:r>
      <w:r>
        <w:rPr>
          <w:rFonts w:ascii="Times New Roman" w:eastAsia="SimSun" w:hAnsi="Times New Roman" w:cs="Times New Roman"/>
        </w:rPr>
        <w:t xml:space="preserve">for the module </w:t>
      </w:r>
      <w:r w:rsidRPr="003A5D73">
        <w:rPr>
          <w:rFonts w:ascii="Courier New" w:eastAsia="SimSun" w:hAnsi="Courier New" w:cs="Courier New"/>
          <w:b/>
          <w:bCs/>
          <w:color w:val="FF0000"/>
        </w:rPr>
        <w:t>Controller</w:t>
      </w:r>
      <w:r w:rsidRPr="003D71B8">
        <w:rPr>
          <w:rFonts w:ascii="Times New Roman" w:eastAsia="SimSun" w:hAnsi="Times New Roman" w:cs="Times New Roman"/>
        </w:rPr>
        <w:t xml:space="preserve">. </w:t>
      </w:r>
      <w:r w:rsidR="006C10A3" w:rsidRPr="003D71B8">
        <w:rPr>
          <w:rFonts w:ascii="Times New Roman" w:eastAsia="SimSun" w:hAnsi="Times New Roman" w:cs="Times New Roman"/>
        </w:rPr>
        <w:t>Using</w:t>
      </w:r>
      <w:r w:rsidRPr="003D71B8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</w:t>
      </w:r>
    </w:p>
    <w:p w14:paraId="333CBCDA" w14:textId="77777777" w:rsidR="003D71B8" w:rsidRPr="00C23CD3" w:rsidRDefault="003D71B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47F3DBFF" w14:textId="2EF51C04" w:rsidR="00C23CD3" w:rsidRPr="00C23CD3" w:rsidRDefault="00C23CD3" w:rsidP="00C23CD3">
      <w:pPr>
        <w:numPr>
          <w:ilvl w:val="1"/>
          <w:numId w:val="23"/>
        </w:numPr>
        <w:tabs>
          <w:tab w:val="left" w:pos="2979"/>
        </w:tabs>
        <w:spacing w:line="360" w:lineRule="auto"/>
        <w:contextualSpacing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>Requirements</w:t>
      </w:r>
      <w:r w:rsidR="003A5D73">
        <w:rPr>
          <w:rFonts w:ascii="Times New Roman" w:eastAsia="SimSun" w:hAnsi="Times New Roman" w:cs="Times New Roman"/>
          <w:b/>
          <w:bCs/>
        </w:rPr>
        <w:t xml:space="preserve"> for </w:t>
      </w:r>
      <w:r w:rsidR="009151DC" w:rsidRPr="003A5D73">
        <w:rPr>
          <w:rFonts w:ascii="Courier New" w:eastAsia="SimSun" w:hAnsi="Courier New" w:cs="Courier New"/>
          <w:b/>
          <w:bCs/>
          <w:color w:val="FF0000"/>
        </w:rPr>
        <w:t>Datapath.sv</w:t>
      </w:r>
    </w:p>
    <w:p w14:paraId="789F3360" w14:textId="6D0A172B" w:rsidR="00635765" w:rsidRPr="00C23CD3" w:rsidRDefault="00C23CD3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3D71B8" w:rsidRPr="003D71B8">
        <w:rPr>
          <w:rFonts w:ascii="Times New Roman" w:eastAsia="SimSun" w:hAnsi="Times New Roman" w:cs="Times New Roman"/>
        </w:rPr>
        <w:t xml:space="preserve">Briefly describe the </w:t>
      </w:r>
      <w:r w:rsidR="003A5D73">
        <w:rPr>
          <w:rFonts w:ascii="Times New Roman" w:eastAsia="SimSun" w:hAnsi="Times New Roman" w:cs="Times New Roman"/>
        </w:rPr>
        <w:t>design</w:t>
      </w:r>
      <w:r w:rsidR="003D71B8" w:rsidRPr="003D71B8">
        <w:rPr>
          <w:rFonts w:ascii="Times New Roman" w:eastAsia="SimSun" w:hAnsi="Times New Roman" w:cs="Times New Roman"/>
        </w:rPr>
        <w:t xml:space="preserve"> requirements for the module </w:t>
      </w:r>
      <w:r w:rsidR="003D71B8" w:rsidRPr="003A5D73">
        <w:rPr>
          <w:rFonts w:ascii="Courier New" w:eastAsia="SimSun" w:hAnsi="Courier New" w:cs="Courier New"/>
          <w:b/>
          <w:bCs/>
          <w:color w:val="FF0000"/>
        </w:rPr>
        <w:t>Datapath</w:t>
      </w:r>
      <w:r w:rsidR="003D71B8" w:rsidRPr="003D71B8">
        <w:rPr>
          <w:rFonts w:ascii="Times New Roman" w:eastAsia="SimSun" w:hAnsi="Times New Roman" w:cs="Times New Roman"/>
        </w:rPr>
        <w:t xml:space="preserve">. </w:t>
      </w:r>
      <w:r w:rsidR="006C10A3" w:rsidRPr="003D71B8">
        <w:rPr>
          <w:rFonts w:ascii="Times New Roman" w:eastAsia="SimSun" w:hAnsi="Times New Roman" w:cs="Times New Roman"/>
        </w:rPr>
        <w:t>Using</w:t>
      </w:r>
      <w:r w:rsidR="003D71B8" w:rsidRPr="003D71B8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</w:t>
      </w:r>
    </w:p>
    <w:p w14:paraId="7D209DC4" w14:textId="2AE5FD4E" w:rsidR="00C23CD3" w:rsidRPr="00C23CD3" w:rsidRDefault="00635765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</w:p>
    <w:p w14:paraId="67515A51" w14:textId="77051F58" w:rsidR="00C23CD3" w:rsidRPr="00C23CD3" w:rsidRDefault="00C23CD3" w:rsidP="00C23CD3">
      <w:pPr>
        <w:numPr>
          <w:ilvl w:val="1"/>
          <w:numId w:val="23"/>
        </w:numPr>
        <w:tabs>
          <w:tab w:val="left" w:pos="2979"/>
        </w:tabs>
        <w:spacing w:line="360" w:lineRule="auto"/>
        <w:contextualSpacing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>Requirements</w:t>
      </w:r>
      <w:r w:rsidR="003A5D73">
        <w:rPr>
          <w:rFonts w:ascii="Times New Roman" w:eastAsia="SimSun" w:hAnsi="Times New Roman" w:cs="Times New Roman"/>
          <w:b/>
          <w:bCs/>
        </w:rPr>
        <w:t xml:space="preserve"> for </w:t>
      </w:r>
      <w:r w:rsidR="006A1C7A" w:rsidRPr="003A5D73">
        <w:rPr>
          <w:rFonts w:ascii="Courier New" w:eastAsia="SimSun" w:hAnsi="Courier New" w:cs="Courier New"/>
          <w:b/>
          <w:bCs/>
          <w:color w:val="FF0000"/>
        </w:rPr>
        <w:t>Processor.sv</w:t>
      </w:r>
    </w:p>
    <w:p w14:paraId="3702C7D8" w14:textId="5E35016A" w:rsidR="00C23CD3" w:rsidRPr="00C23CD3" w:rsidRDefault="00C23CD3" w:rsidP="00CF2476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3D71B8" w:rsidRPr="003D71B8">
        <w:rPr>
          <w:rFonts w:ascii="Times New Roman" w:eastAsia="SimSun" w:hAnsi="Times New Roman" w:cs="Times New Roman"/>
        </w:rPr>
        <w:t xml:space="preserve">Briefly describe the </w:t>
      </w:r>
      <w:r w:rsidR="003A5D73">
        <w:rPr>
          <w:rFonts w:ascii="Times New Roman" w:eastAsia="SimSun" w:hAnsi="Times New Roman" w:cs="Times New Roman"/>
        </w:rPr>
        <w:t>design</w:t>
      </w:r>
      <w:r w:rsidR="003D71B8" w:rsidRPr="003D71B8">
        <w:rPr>
          <w:rFonts w:ascii="Times New Roman" w:eastAsia="SimSun" w:hAnsi="Times New Roman" w:cs="Times New Roman"/>
        </w:rPr>
        <w:t xml:space="preserve"> requirements for the module </w:t>
      </w:r>
      <w:r w:rsidR="003D71B8" w:rsidRPr="003A5D73">
        <w:rPr>
          <w:rFonts w:ascii="Courier New" w:eastAsia="SimSun" w:hAnsi="Courier New" w:cs="Courier New"/>
          <w:b/>
          <w:bCs/>
          <w:color w:val="FF0000"/>
        </w:rPr>
        <w:t>Processor</w:t>
      </w:r>
      <w:r w:rsidR="003D71B8" w:rsidRPr="003D71B8">
        <w:rPr>
          <w:rFonts w:ascii="Times New Roman" w:eastAsia="SimSun" w:hAnsi="Times New Roman" w:cs="Times New Roman"/>
        </w:rPr>
        <w:t xml:space="preserve">. </w:t>
      </w:r>
      <w:proofErr w:type="gramStart"/>
      <w:r w:rsidR="003D71B8" w:rsidRPr="003D71B8">
        <w:rPr>
          <w:rFonts w:ascii="Times New Roman" w:eastAsia="SimSun" w:hAnsi="Times New Roman" w:cs="Times New Roman"/>
        </w:rPr>
        <w:t>Use</w:t>
      </w:r>
      <w:proofErr w:type="gramEnd"/>
      <w:r w:rsidR="003D71B8" w:rsidRPr="003D71B8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</w:t>
      </w:r>
    </w:p>
    <w:p w14:paraId="00B96AF6" w14:textId="77777777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64490966" w14:textId="283606A6" w:rsidR="00C23CD3" w:rsidRPr="00C23CD3" w:rsidRDefault="00C23CD3" w:rsidP="00C23CD3">
      <w:pPr>
        <w:numPr>
          <w:ilvl w:val="1"/>
          <w:numId w:val="23"/>
        </w:numPr>
        <w:tabs>
          <w:tab w:val="left" w:pos="2979"/>
        </w:tabs>
        <w:spacing w:line="360" w:lineRule="auto"/>
        <w:contextualSpacing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>Requirements</w:t>
      </w:r>
      <w:r w:rsidR="00E143BB">
        <w:rPr>
          <w:rFonts w:ascii="Times New Roman" w:eastAsia="SimSun" w:hAnsi="Times New Roman" w:cs="Times New Roman"/>
          <w:b/>
          <w:bCs/>
        </w:rPr>
        <w:t xml:space="preserve"> for </w:t>
      </w:r>
      <w:r w:rsidRPr="00E143BB">
        <w:rPr>
          <w:rFonts w:ascii="Courier New" w:eastAsia="SimSun" w:hAnsi="Courier New" w:cs="Courier New"/>
          <w:b/>
          <w:bCs/>
          <w:color w:val="FF0000"/>
        </w:rPr>
        <w:t>Project.sv</w:t>
      </w:r>
    </w:p>
    <w:p w14:paraId="7D8D1665" w14:textId="18399054" w:rsidR="003D71B8" w:rsidRPr="003D71B8" w:rsidRDefault="00C23CD3" w:rsidP="00E143BB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3D71B8" w:rsidRPr="003D71B8">
        <w:rPr>
          <w:rFonts w:ascii="Times New Roman" w:eastAsia="SimSun" w:hAnsi="Times New Roman" w:cs="Times New Roman"/>
        </w:rPr>
        <w:t xml:space="preserve">Briefly describe the </w:t>
      </w:r>
      <w:r w:rsidR="003A5D73">
        <w:rPr>
          <w:rFonts w:ascii="Times New Roman" w:eastAsia="SimSun" w:hAnsi="Times New Roman" w:cs="Times New Roman"/>
        </w:rPr>
        <w:t>design</w:t>
      </w:r>
      <w:r w:rsidR="003D71B8" w:rsidRPr="003D71B8">
        <w:rPr>
          <w:rFonts w:ascii="Times New Roman" w:eastAsia="SimSun" w:hAnsi="Times New Roman" w:cs="Times New Roman"/>
        </w:rPr>
        <w:t xml:space="preserve"> requirements for the </w:t>
      </w:r>
      <w:r w:rsidR="00E143BB">
        <w:rPr>
          <w:rFonts w:ascii="Times New Roman" w:eastAsia="SimSun" w:hAnsi="Times New Roman" w:cs="Times New Roman"/>
        </w:rPr>
        <w:t>top-level</w:t>
      </w:r>
      <w:r w:rsidR="003D71B8">
        <w:rPr>
          <w:rFonts w:ascii="Times New Roman" w:eastAsia="SimSun" w:hAnsi="Times New Roman" w:cs="Times New Roman"/>
        </w:rPr>
        <w:t xml:space="preserve"> module </w:t>
      </w:r>
      <w:r w:rsidR="003D71B8" w:rsidRPr="00E143BB">
        <w:rPr>
          <w:rFonts w:ascii="Courier New" w:eastAsia="SimSun" w:hAnsi="Courier New" w:cs="Courier New"/>
          <w:b/>
          <w:bCs/>
          <w:color w:val="FF0000"/>
        </w:rPr>
        <w:t>Project</w:t>
      </w:r>
      <w:r w:rsidR="003D71B8">
        <w:rPr>
          <w:rFonts w:ascii="Times New Roman" w:eastAsia="SimSun" w:hAnsi="Times New Roman" w:cs="Times New Roman"/>
        </w:rPr>
        <w:t xml:space="preserve"> (by adding </w:t>
      </w:r>
      <w:r w:rsidR="00E143BB">
        <w:rPr>
          <w:rFonts w:ascii="Times New Roman" w:eastAsia="SimSun" w:hAnsi="Times New Roman" w:cs="Times New Roman"/>
        </w:rPr>
        <w:t xml:space="preserve">other </w:t>
      </w:r>
      <w:r w:rsidR="003D71B8">
        <w:rPr>
          <w:rFonts w:ascii="Times New Roman" w:eastAsia="SimSun" w:hAnsi="Times New Roman" w:cs="Times New Roman"/>
        </w:rPr>
        <w:t xml:space="preserve">modules like </w:t>
      </w:r>
      <w:proofErr w:type="spellStart"/>
      <w:r w:rsidR="003D71B8" w:rsidRPr="00E143BB">
        <w:rPr>
          <w:rFonts w:ascii="Courier New" w:eastAsia="SimSun" w:hAnsi="Courier New" w:cs="Courier New"/>
          <w:b/>
          <w:bCs/>
        </w:rPr>
        <w:t>Buttonsync</w:t>
      </w:r>
      <w:proofErr w:type="spellEnd"/>
      <w:r w:rsidR="003D71B8">
        <w:rPr>
          <w:rFonts w:ascii="Times New Roman" w:eastAsia="SimSun" w:hAnsi="Times New Roman" w:cs="Times New Roman"/>
        </w:rPr>
        <w:t xml:space="preserve">, </w:t>
      </w:r>
      <w:proofErr w:type="spellStart"/>
      <w:r w:rsidR="003D71B8" w:rsidRPr="00E143BB">
        <w:rPr>
          <w:rFonts w:ascii="Courier New" w:eastAsia="SimSun" w:hAnsi="Courier New" w:cs="Courier New"/>
          <w:b/>
          <w:bCs/>
        </w:rPr>
        <w:t>Keyfilter</w:t>
      </w:r>
      <w:proofErr w:type="spellEnd"/>
      <w:r w:rsidR="003D71B8">
        <w:rPr>
          <w:rFonts w:ascii="Times New Roman" w:eastAsia="SimSun" w:hAnsi="Times New Roman" w:cs="Times New Roman"/>
        </w:rPr>
        <w:t xml:space="preserve">, </w:t>
      </w:r>
      <w:r w:rsidR="003D71B8" w:rsidRPr="00E143BB">
        <w:rPr>
          <w:rFonts w:ascii="Courier New" w:eastAsia="SimSun" w:hAnsi="Courier New" w:cs="Courier New"/>
          <w:b/>
          <w:bCs/>
        </w:rPr>
        <w:t>Decoder</w:t>
      </w:r>
      <w:r w:rsidR="003D71B8">
        <w:rPr>
          <w:rFonts w:ascii="Times New Roman" w:eastAsia="SimSun" w:hAnsi="Times New Roman" w:cs="Times New Roman"/>
        </w:rPr>
        <w:t xml:space="preserve">, </w:t>
      </w:r>
      <w:r w:rsidR="003D71B8" w:rsidRPr="00E143BB">
        <w:rPr>
          <w:rFonts w:ascii="Courier New" w:eastAsia="SimSun" w:hAnsi="Courier New" w:cs="Courier New"/>
          <w:b/>
          <w:bCs/>
        </w:rPr>
        <w:t>Mux_nW_8_to_1</w:t>
      </w:r>
      <w:r w:rsidR="00E143BB">
        <w:rPr>
          <w:rFonts w:ascii="Times New Roman" w:eastAsia="SimSun" w:hAnsi="Times New Roman" w:cs="Times New Roman"/>
        </w:rPr>
        <w:t xml:space="preserve"> to the </w:t>
      </w:r>
      <w:r w:rsidR="00E143BB" w:rsidRPr="00E143BB">
        <w:rPr>
          <w:rFonts w:ascii="Courier New" w:eastAsia="SimSun" w:hAnsi="Courier New" w:cs="Courier New"/>
          <w:b/>
          <w:bCs/>
        </w:rPr>
        <w:t>processor</w:t>
      </w:r>
      <w:r w:rsidR="003D71B8">
        <w:rPr>
          <w:rFonts w:ascii="Times New Roman" w:eastAsia="SimSun" w:hAnsi="Times New Roman" w:cs="Times New Roman"/>
        </w:rPr>
        <w:t>).</w:t>
      </w:r>
      <w:r w:rsidR="003D71B8" w:rsidRPr="003D71B8">
        <w:rPr>
          <w:rFonts w:ascii="Times New Roman" w:eastAsia="SimSun" w:hAnsi="Times New Roman" w:cs="Times New Roman"/>
        </w:rPr>
        <w:t xml:space="preserve"> </w:t>
      </w:r>
      <w:r w:rsidR="006C10A3" w:rsidRPr="003D71B8">
        <w:rPr>
          <w:rFonts w:ascii="Times New Roman" w:eastAsia="SimSun" w:hAnsi="Times New Roman" w:cs="Times New Roman"/>
        </w:rPr>
        <w:t>Using</w:t>
      </w:r>
      <w:r w:rsidR="003D71B8" w:rsidRPr="003D71B8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</w:t>
      </w:r>
      <w:r w:rsidR="00E143BB">
        <w:rPr>
          <w:rFonts w:ascii="Times New Roman" w:eastAsia="SimSun" w:hAnsi="Times New Roman" w:cs="Times New Roman"/>
        </w:rPr>
        <w:t>.</w:t>
      </w:r>
    </w:p>
    <w:p w14:paraId="30F561ED" w14:textId="77777777" w:rsidR="006C10A3" w:rsidRDefault="006C10A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C83AC7B" w14:textId="51CFEE4A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>2. Design</w:t>
      </w:r>
    </w:p>
    <w:p w14:paraId="3FDB6552" w14:textId="6F67C23C" w:rsidR="00CF2476" w:rsidRDefault="00C23CD3" w:rsidP="00CF2476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</w:t>
      </w:r>
      <w:r w:rsidR="00CF2476">
        <w:rPr>
          <w:rFonts w:ascii="Times New Roman" w:eastAsia="SimSun" w:hAnsi="Times New Roman" w:cs="Times New Roman"/>
        </w:rPr>
        <w:t>D</w:t>
      </w:r>
      <w:r w:rsidR="003D71B8" w:rsidRPr="003D71B8">
        <w:rPr>
          <w:rFonts w:ascii="Times New Roman" w:eastAsia="SimSun" w:hAnsi="Times New Roman" w:cs="Times New Roman"/>
        </w:rPr>
        <w:t xml:space="preserve">escribe </w:t>
      </w:r>
      <w:r w:rsidR="00CF2476">
        <w:rPr>
          <w:rFonts w:ascii="Times New Roman" w:eastAsia="SimSun" w:hAnsi="Times New Roman" w:cs="Times New Roman"/>
        </w:rPr>
        <w:t xml:space="preserve">in </w:t>
      </w:r>
      <w:r w:rsidR="006C10A3">
        <w:rPr>
          <w:rFonts w:ascii="Times New Roman" w:eastAsia="SimSun" w:hAnsi="Times New Roman" w:cs="Times New Roman"/>
        </w:rPr>
        <w:t>detail</w:t>
      </w:r>
      <w:r w:rsidR="00CF2476">
        <w:rPr>
          <w:rFonts w:ascii="Times New Roman" w:eastAsia="SimSun" w:hAnsi="Times New Roman" w:cs="Times New Roman"/>
        </w:rPr>
        <w:t xml:space="preserve"> the project</w:t>
      </w:r>
      <w:r w:rsidR="00E143BB">
        <w:rPr>
          <w:rFonts w:ascii="Times New Roman" w:eastAsia="SimSun" w:hAnsi="Times New Roman" w:cs="Times New Roman"/>
        </w:rPr>
        <w:t xml:space="preserve"> modules’</w:t>
      </w:r>
      <w:r w:rsidR="00CF2476">
        <w:rPr>
          <w:rFonts w:ascii="Times New Roman" w:eastAsia="SimSun" w:hAnsi="Times New Roman" w:cs="Times New Roman"/>
        </w:rPr>
        <w:t xml:space="preserve"> design procedure</w:t>
      </w:r>
      <w:r w:rsidR="003D71B8" w:rsidRPr="003D71B8">
        <w:rPr>
          <w:rFonts w:ascii="Times New Roman" w:eastAsia="SimSun" w:hAnsi="Times New Roman" w:cs="Times New Roman"/>
        </w:rPr>
        <w:t xml:space="preserve">. </w:t>
      </w:r>
      <w:r w:rsidR="006C10A3" w:rsidRPr="003D71B8">
        <w:rPr>
          <w:rFonts w:ascii="Times New Roman" w:eastAsia="SimSun" w:hAnsi="Times New Roman" w:cs="Times New Roman"/>
        </w:rPr>
        <w:t>Using</w:t>
      </w:r>
      <w:r w:rsidR="003D71B8" w:rsidRPr="003D71B8">
        <w:rPr>
          <w:rFonts w:ascii="Times New Roman" w:eastAsia="SimSun" w:hAnsi="Times New Roman" w:cs="Times New Roman"/>
        </w:rPr>
        <w:t xml:space="preserve"> pictures/figures is always a good idea. When using pictures/figures, ple</w:t>
      </w:r>
      <w:r w:rsidR="003D71B8">
        <w:rPr>
          <w:rFonts w:ascii="Times New Roman" w:eastAsia="SimSun" w:hAnsi="Times New Roman" w:cs="Times New Roman"/>
        </w:rPr>
        <w:t>ase add captions for references</w:t>
      </w:r>
      <w:r w:rsidR="000324E9">
        <w:rPr>
          <w:rFonts w:ascii="Times New Roman" w:eastAsia="SimSun" w:hAnsi="Times New Roman" w:cs="Times New Roman"/>
        </w:rPr>
        <w:t>.</w:t>
      </w:r>
      <w:r w:rsidR="00FF6758">
        <w:rPr>
          <w:rFonts w:ascii="Times New Roman" w:eastAsia="SimSun" w:hAnsi="Times New Roman" w:cs="Times New Roman"/>
        </w:rPr>
        <w:tab/>
      </w:r>
    </w:p>
    <w:p w14:paraId="2EDEFCB3" w14:textId="77777777" w:rsidR="00E97D28" w:rsidRDefault="00E97D28" w:rsidP="00CF2476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51C3C0E6" w14:textId="7E09CAEA" w:rsidR="00C95A2E" w:rsidRDefault="00D07CAA" w:rsidP="00CF2476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>2.</w:t>
      </w:r>
      <w:r w:rsidR="00E97D28">
        <w:rPr>
          <w:rFonts w:ascii="Times New Roman" w:eastAsia="SimSun" w:hAnsi="Times New Roman" w:cs="Times New Roman"/>
          <w:b/>
          <w:bCs/>
        </w:rPr>
        <w:t>1</w:t>
      </w:r>
      <w:r w:rsidR="00A55629">
        <w:rPr>
          <w:rFonts w:ascii="Times New Roman" w:eastAsia="SimSun" w:hAnsi="Times New Roman" w:cs="Times New Roman"/>
          <w:b/>
          <w:bCs/>
        </w:rPr>
        <w:t xml:space="preserve"> Controller</w:t>
      </w:r>
      <w:r w:rsidRPr="00C23CD3">
        <w:rPr>
          <w:rFonts w:ascii="Times New Roman" w:eastAsia="SimSun" w:hAnsi="Times New Roman" w:cs="Times New Roman"/>
          <w:b/>
          <w:bCs/>
        </w:rPr>
        <w:t>.sv</w:t>
      </w:r>
    </w:p>
    <w:p w14:paraId="404556BD" w14:textId="172546D8" w:rsidR="008D2361" w:rsidRDefault="00C95A2E" w:rsidP="00E97D28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CF2476">
        <w:rPr>
          <w:rFonts w:ascii="Times New Roman" w:eastAsia="SimSun" w:hAnsi="Times New Roman" w:cs="Times New Roman"/>
        </w:rPr>
        <w:t xml:space="preserve">Describe in </w:t>
      </w:r>
      <w:r w:rsidR="006C10A3">
        <w:rPr>
          <w:rFonts w:ascii="Times New Roman" w:eastAsia="SimSun" w:hAnsi="Times New Roman" w:cs="Times New Roman"/>
        </w:rPr>
        <w:t>detail</w:t>
      </w:r>
      <w:r w:rsidR="00CF2476">
        <w:rPr>
          <w:rFonts w:ascii="Times New Roman" w:eastAsia="SimSun" w:hAnsi="Times New Roman" w:cs="Times New Roman"/>
        </w:rPr>
        <w:t xml:space="preserve"> the</w:t>
      </w:r>
      <w:r w:rsidR="00372FB3">
        <w:rPr>
          <w:rFonts w:ascii="Times New Roman" w:eastAsia="SimSun" w:hAnsi="Times New Roman" w:cs="Times New Roman"/>
        </w:rPr>
        <w:t xml:space="preserve"> design o</w:t>
      </w:r>
      <w:r w:rsidR="006C10A3">
        <w:rPr>
          <w:rFonts w:ascii="Times New Roman" w:eastAsia="SimSun" w:hAnsi="Times New Roman" w:cs="Times New Roman"/>
        </w:rPr>
        <w:t>f the</w:t>
      </w:r>
      <w:r w:rsidR="00CF2476">
        <w:rPr>
          <w:rFonts w:ascii="Times New Roman" w:eastAsia="SimSun" w:hAnsi="Times New Roman" w:cs="Times New Roman"/>
        </w:rPr>
        <w:t xml:space="preserve"> </w:t>
      </w:r>
      <w:r w:rsidR="00CF2476" w:rsidRPr="006C10A3">
        <w:rPr>
          <w:rFonts w:ascii="Courier New" w:eastAsia="SimSun" w:hAnsi="Courier New" w:cs="Courier New"/>
          <w:b/>
          <w:bCs/>
          <w:color w:val="FF0000"/>
        </w:rPr>
        <w:t>Controller</w:t>
      </w:r>
      <w:r w:rsidR="00CF2476">
        <w:rPr>
          <w:rFonts w:ascii="Times New Roman" w:eastAsia="SimSun" w:hAnsi="Times New Roman" w:cs="Times New Roman"/>
        </w:rPr>
        <w:t xml:space="preserve"> module</w:t>
      </w:r>
      <w:r w:rsidR="00CF2476" w:rsidRPr="00CF2476">
        <w:rPr>
          <w:rFonts w:ascii="Times New Roman" w:eastAsia="SimSun" w:hAnsi="Times New Roman" w:cs="Times New Roman"/>
        </w:rPr>
        <w:t xml:space="preserve">. </w:t>
      </w:r>
      <w:r w:rsidR="006C10A3" w:rsidRPr="00CF2476">
        <w:rPr>
          <w:rFonts w:ascii="Times New Roman" w:eastAsia="SimSun" w:hAnsi="Times New Roman" w:cs="Times New Roman"/>
        </w:rPr>
        <w:t>Using</w:t>
      </w:r>
      <w:r w:rsidR="00CF2476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6C10A3" w:rsidRPr="00CF2476">
        <w:rPr>
          <w:rFonts w:ascii="Times New Roman" w:eastAsia="SimSun" w:hAnsi="Times New Roman" w:cs="Times New Roman"/>
        </w:rPr>
        <w:t>segments</w:t>
      </w:r>
      <w:r w:rsidR="00CF2476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CF2476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CF2476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52427340" w14:textId="77777777" w:rsidR="00E97D28" w:rsidRPr="00E97D28" w:rsidRDefault="00E97D28" w:rsidP="00E97D28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</w:p>
    <w:p w14:paraId="25240B78" w14:textId="3BDF3BB2" w:rsidR="008E0512" w:rsidRDefault="008E0512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2.</w:t>
      </w:r>
      <w:r w:rsidR="00E97D28">
        <w:rPr>
          <w:rFonts w:ascii="Times New Roman" w:eastAsia="SimSu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r w:rsidR="00734923">
        <w:rPr>
          <w:rFonts w:ascii="Times New Roman" w:eastAsia="SimSun" w:hAnsi="Times New Roman" w:cs="Times New Roman"/>
          <w:b/>
          <w:bCs/>
          <w:sz w:val="28"/>
          <w:szCs w:val="28"/>
        </w:rPr>
        <w:t>Datapath.sv</w:t>
      </w:r>
    </w:p>
    <w:p w14:paraId="051B952C" w14:textId="4D9F711F" w:rsidR="00F166D5" w:rsidRPr="00372FB3" w:rsidRDefault="00581DDE" w:rsidP="00372FB3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</w:rPr>
        <w:t xml:space="preserve">           </w:t>
      </w:r>
      <w:r w:rsidR="00372FB3">
        <w:rPr>
          <w:rFonts w:ascii="Times New Roman" w:eastAsia="SimSun" w:hAnsi="Times New Roman" w:cs="Times New Roman"/>
        </w:rPr>
        <w:t xml:space="preserve">Describe in </w:t>
      </w:r>
      <w:r w:rsidR="006C10A3">
        <w:rPr>
          <w:rFonts w:ascii="Times New Roman" w:eastAsia="SimSun" w:hAnsi="Times New Roman" w:cs="Times New Roman"/>
        </w:rPr>
        <w:t>detail</w:t>
      </w:r>
      <w:r w:rsidR="00372FB3">
        <w:rPr>
          <w:rFonts w:ascii="Times New Roman" w:eastAsia="SimSun" w:hAnsi="Times New Roman" w:cs="Times New Roman"/>
        </w:rPr>
        <w:t xml:space="preserve"> the design of</w:t>
      </w:r>
      <w:r w:rsidR="006C10A3">
        <w:rPr>
          <w:rFonts w:ascii="Times New Roman" w:eastAsia="SimSun" w:hAnsi="Times New Roman" w:cs="Times New Roman"/>
        </w:rPr>
        <w:t xml:space="preserve"> the</w:t>
      </w:r>
      <w:r w:rsidR="00372FB3">
        <w:rPr>
          <w:rFonts w:ascii="Times New Roman" w:eastAsia="SimSun" w:hAnsi="Times New Roman" w:cs="Times New Roman"/>
        </w:rPr>
        <w:t xml:space="preserve"> </w:t>
      </w:r>
      <w:r w:rsidR="00372FB3" w:rsidRPr="006C10A3">
        <w:rPr>
          <w:rFonts w:ascii="Courier New" w:eastAsia="SimSun" w:hAnsi="Courier New" w:cs="Courier New"/>
          <w:b/>
          <w:bCs/>
          <w:color w:val="FF0000"/>
        </w:rPr>
        <w:t>Datapath</w:t>
      </w:r>
      <w:r w:rsidR="00372FB3">
        <w:rPr>
          <w:rFonts w:ascii="Times New Roman" w:eastAsia="SimSun" w:hAnsi="Times New Roman" w:cs="Times New Roman"/>
        </w:rPr>
        <w:t xml:space="preserve"> module</w:t>
      </w:r>
      <w:r w:rsidR="00372FB3" w:rsidRPr="00CF2476">
        <w:rPr>
          <w:rFonts w:ascii="Times New Roman" w:eastAsia="SimSun" w:hAnsi="Times New Roman" w:cs="Times New Roman"/>
        </w:rPr>
        <w:t xml:space="preserve">. </w:t>
      </w:r>
      <w:r w:rsidR="006C10A3" w:rsidRPr="00CF2476">
        <w:rPr>
          <w:rFonts w:ascii="Times New Roman" w:eastAsia="SimSun" w:hAnsi="Times New Roman" w:cs="Times New Roman"/>
        </w:rPr>
        <w:t>Using</w:t>
      </w:r>
      <w:r w:rsidR="00372FB3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6C10A3" w:rsidRPr="00CF2476">
        <w:rPr>
          <w:rFonts w:ascii="Times New Roman" w:eastAsia="SimSun" w:hAnsi="Times New Roman" w:cs="Times New Roman"/>
        </w:rPr>
        <w:t>segments</w:t>
      </w:r>
      <w:r w:rsidR="00372FB3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372FB3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372FB3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446DDDAC" w14:textId="655AB750" w:rsidR="00F166D5" w:rsidRDefault="00F166D5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64377112" w14:textId="2CF79EBE" w:rsidR="000923C0" w:rsidRDefault="000923C0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2.</w:t>
      </w:r>
      <w:r w:rsidR="00E97D28">
        <w:rPr>
          <w:rFonts w:ascii="Times New Roman" w:eastAsia="SimSu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Processor.sv</w:t>
      </w:r>
    </w:p>
    <w:p w14:paraId="4A23C219" w14:textId="5EFC4A3F" w:rsidR="000923C0" w:rsidRDefault="000923C0" w:rsidP="00372FB3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bookmarkStart w:id="0" w:name="_Hlk42606986"/>
      <w:r w:rsidRPr="00C23CD3">
        <w:rPr>
          <w:rFonts w:ascii="Times New Roman" w:eastAsia="SimSun" w:hAnsi="Times New Roman" w:cs="Times New Roman"/>
        </w:rPr>
        <w:t xml:space="preserve">           </w:t>
      </w:r>
      <w:bookmarkEnd w:id="0"/>
      <w:r w:rsidR="00372FB3">
        <w:rPr>
          <w:rFonts w:ascii="Times New Roman" w:eastAsia="SimSun" w:hAnsi="Times New Roman" w:cs="Times New Roman"/>
        </w:rPr>
        <w:t xml:space="preserve">Describe in </w:t>
      </w:r>
      <w:r w:rsidR="006C10A3">
        <w:rPr>
          <w:rFonts w:ascii="Times New Roman" w:eastAsia="SimSun" w:hAnsi="Times New Roman" w:cs="Times New Roman"/>
        </w:rPr>
        <w:t>detail</w:t>
      </w:r>
      <w:r w:rsidR="00372FB3">
        <w:rPr>
          <w:rFonts w:ascii="Times New Roman" w:eastAsia="SimSun" w:hAnsi="Times New Roman" w:cs="Times New Roman"/>
        </w:rPr>
        <w:t xml:space="preserve"> the design of </w:t>
      </w:r>
      <w:r w:rsidR="006C10A3">
        <w:rPr>
          <w:rFonts w:ascii="Times New Roman" w:eastAsia="SimSun" w:hAnsi="Times New Roman" w:cs="Times New Roman"/>
        </w:rPr>
        <w:t xml:space="preserve">the </w:t>
      </w:r>
      <w:r w:rsidR="00372FB3" w:rsidRPr="006C10A3">
        <w:rPr>
          <w:rFonts w:ascii="Courier New" w:eastAsia="SimSun" w:hAnsi="Courier New" w:cs="Courier New"/>
          <w:b/>
          <w:bCs/>
          <w:color w:val="FF0000"/>
        </w:rPr>
        <w:t>Processor</w:t>
      </w:r>
      <w:r w:rsidR="00372FB3">
        <w:rPr>
          <w:rFonts w:ascii="Times New Roman" w:eastAsia="SimSun" w:hAnsi="Times New Roman" w:cs="Times New Roman"/>
        </w:rPr>
        <w:t xml:space="preserve"> module</w:t>
      </w:r>
      <w:r w:rsidR="00372FB3" w:rsidRPr="00CF2476">
        <w:rPr>
          <w:rFonts w:ascii="Times New Roman" w:eastAsia="SimSun" w:hAnsi="Times New Roman" w:cs="Times New Roman"/>
        </w:rPr>
        <w:t xml:space="preserve">. </w:t>
      </w:r>
      <w:r w:rsidR="006C10A3" w:rsidRPr="00CF2476">
        <w:rPr>
          <w:rFonts w:ascii="Times New Roman" w:eastAsia="SimSun" w:hAnsi="Times New Roman" w:cs="Times New Roman"/>
        </w:rPr>
        <w:t>Using</w:t>
      </w:r>
      <w:r w:rsidR="00372FB3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6C10A3" w:rsidRPr="00CF2476">
        <w:rPr>
          <w:rFonts w:ascii="Times New Roman" w:eastAsia="SimSun" w:hAnsi="Times New Roman" w:cs="Times New Roman"/>
        </w:rPr>
        <w:t>segments</w:t>
      </w:r>
      <w:r w:rsidR="00372FB3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372FB3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372FB3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5435B418" w14:textId="77777777" w:rsidR="006F4ED2" w:rsidRDefault="006F4ED2" w:rsidP="00C23CD3">
      <w:pPr>
        <w:tabs>
          <w:tab w:val="left" w:pos="2979"/>
        </w:tabs>
        <w:spacing w:line="360" w:lineRule="auto"/>
        <w:ind w:firstLine="0"/>
      </w:pPr>
    </w:p>
    <w:p w14:paraId="26EE8ED8" w14:textId="719AACE2" w:rsidR="005E7F71" w:rsidRDefault="005E7F71" w:rsidP="00C23CD3">
      <w:pPr>
        <w:tabs>
          <w:tab w:val="left" w:pos="2979"/>
        </w:tabs>
        <w:spacing w:line="360" w:lineRule="auto"/>
        <w:ind w:firstLine="0"/>
        <w:rPr>
          <w:b/>
          <w:bCs/>
          <w:noProof/>
          <w:sz w:val="28"/>
          <w:szCs w:val="28"/>
        </w:rPr>
      </w:pPr>
      <w:r w:rsidRPr="005E7F71">
        <w:rPr>
          <w:b/>
          <w:bCs/>
          <w:noProof/>
          <w:sz w:val="28"/>
          <w:szCs w:val="28"/>
        </w:rPr>
        <w:t>2.</w:t>
      </w:r>
      <w:r w:rsidR="00E97D28">
        <w:rPr>
          <w:b/>
          <w:bCs/>
          <w:noProof/>
          <w:sz w:val="28"/>
          <w:szCs w:val="28"/>
        </w:rPr>
        <w:t>4</w:t>
      </w:r>
      <w:r w:rsidRPr="005E7F71">
        <w:rPr>
          <w:b/>
          <w:bCs/>
          <w:noProof/>
          <w:sz w:val="28"/>
          <w:szCs w:val="28"/>
        </w:rPr>
        <w:t xml:space="preserve"> </w:t>
      </w:r>
      <w:r w:rsidR="007E538F">
        <w:rPr>
          <w:b/>
          <w:bCs/>
          <w:noProof/>
          <w:sz w:val="28"/>
          <w:szCs w:val="28"/>
        </w:rPr>
        <w:t>Pr</w:t>
      </w:r>
      <w:r w:rsidR="00372FB3">
        <w:rPr>
          <w:b/>
          <w:bCs/>
          <w:noProof/>
          <w:sz w:val="28"/>
          <w:szCs w:val="28"/>
        </w:rPr>
        <w:t>oject</w:t>
      </w:r>
      <w:r w:rsidR="00C50848">
        <w:rPr>
          <w:b/>
          <w:bCs/>
          <w:noProof/>
          <w:sz w:val="28"/>
          <w:szCs w:val="28"/>
        </w:rPr>
        <w:t>.sv</w:t>
      </w:r>
    </w:p>
    <w:p w14:paraId="61A67B59" w14:textId="7B785132" w:rsidR="00921ED9" w:rsidRDefault="00C50848" w:rsidP="00372FB3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bookmarkStart w:id="1" w:name="_Hlk42608795"/>
      <w:r w:rsidRPr="00C23CD3">
        <w:rPr>
          <w:rFonts w:ascii="Times New Roman" w:eastAsia="SimSun" w:hAnsi="Times New Roman" w:cs="Times New Roman"/>
        </w:rPr>
        <w:t xml:space="preserve">           </w:t>
      </w:r>
      <w:bookmarkEnd w:id="1"/>
      <w:r w:rsidR="00372FB3">
        <w:rPr>
          <w:rFonts w:ascii="Times New Roman" w:eastAsia="SimSun" w:hAnsi="Times New Roman" w:cs="Times New Roman"/>
        </w:rPr>
        <w:t xml:space="preserve">Describe in </w:t>
      </w:r>
      <w:r w:rsidR="006C10A3">
        <w:rPr>
          <w:rFonts w:ascii="Times New Roman" w:eastAsia="SimSun" w:hAnsi="Times New Roman" w:cs="Times New Roman"/>
        </w:rPr>
        <w:t>detail</w:t>
      </w:r>
      <w:r w:rsidR="00372FB3">
        <w:rPr>
          <w:rFonts w:ascii="Times New Roman" w:eastAsia="SimSun" w:hAnsi="Times New Roman" w:cs="Times New Roman"/>
        </w:rPr>
        <w:t xml:space="preserve"> the design of </w:t>
      </w:r>
      <w:r w:rsidR="006C10A3">
        <w:rPr>
          <w:rFonts w:ascii="Times New Roman" w:eastAsia="SimSun" w:hAnsi="Times New Roman" w:cs="Times New Roman"/>
        </w:rPr>
        <w:t xml:space="preserve">the </w:t>
      </w:r>
      <w:proofErr w:type="gramStart"/>
      <w:r w:rsidR="00372FB3">
        <w:rPr>
          <w:rFonts w:ascii="Times New Roman" w:eastAsia="SimSun" w:hAnsi="Times New Roman" w:cs="Times New Roman"/>
        </w:rPr>
        <w:t>top level</w:t>
      </w:r>
      <w:proofErr w:type="gramEnd"/>
      <w:r w:rsidR="00372FB3">
        <w:rPr>
          <w:rFonts w:ascii="Times New Roman" w:eastAsia="SimSun" w:hAnsi="Times New Roman" w:cs="Times New Roman"/>
        </w:rPr>
        <w:t xml:space="preserve"> </w:t>
      </w:r>
      <w:r w:rsidR="00372FB3" w:rsidRPr="006C10A3">
        <w:rPr>
          <w:rFonts w:ascii="Courier New" w:eastAsia="SimSun" w:hAnsi="Courier New" w:cs="Courier New"/>
          <w:b/>
          <w:bCs/>
          <w:color w:val="FF0000"/>
        </w:rPr>
        <w:t>Project</w:t>
      </w:r>
      <w:r w:rsidR="00372FB3">
        <w:rPr>
          <w:rFonts w:ascii="Times New Roman" w:eastAsia="SimSun" w:hAnsi="Times New Roman" w:cs="Times New Roman"/>
        </w:rPr>
        <w:t xml:space="preserve"> module</w:t>
      </w:r>
      <w:r w:rsidR="00372FB3" w:rsidRPr="00CF2476">
        <w:rPr>
          <w:rFonts w:ascii="Times New Roman" w:eastAsia="SimSun" w:hAnsi="Times New Roman" w:cs="Times New Roman"/>
        </w:rPr>
        <w:t xml:space="preserve">. </w:t>
      </w:r>
      <w:r w:rsidR="006063B0">
        <w:rPr>
          <w:rFonts w:ascii="Times New Roman" w:eastAsia="SimSun" w:hAnsi="Times New Roman" w:cs="Times New Roman"/>
        </w:rPr>
        <w:t xml:space="preserve">Discuss the usage of submodules including Button Synchronizer, Key Filter, etc. </w:t>
      </w:r>
      <w:r w:rsidR="006C10A3" w:rsidRPr="00CF2476">
        <w:rPr>
          <w:rFonts w:ascii="Times New Roman" w:eastAsia="SimSun" w:hAnsi="Times New Roman" w:cs="Times New Roman"/>
        </w:rPr>
        <w:t>Using</w:t>
      </w:r>
      <w:r w:rsidR="00372FB3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6C10A3" w:rsidRPr="00CF2476">
        <w:rPr>
          <w:rFonts w:ascii="Times New Roman" w:eastAsia="SimSun" w:hAnsi="Times New Roman" w:cs="Times New Roman"/>
        </w:rPr>
        <w:t>segments</w:t>
      </w:r>
      <w:r w:rsidR="00372FB3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372FB3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372FB3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43892820" w14:textId="77777777" w:rsidR="00921ED9" w:rsidRDefault="00921ED9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CB03DD0" w14:textId="11C9DDF8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>3. Test Procedures</w:t>
      </w:r>
      <w:r w:rsidR="00E97D28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and Results</w:t>
      </w:r>
    </w:p>
    <w:p w14:paraId="00AF1F6A" w14:textId="51CDC752" w:rsidR="00E97D28" w:rsidRDefault="00C23CD3" w:rsidP="00372FB3">
      <w:pPr>
        <w:tabs>
          <w:tab w:val="left" w:pos="2979"/>
        </w:tabs>
        <w:spacing w:line="360" w:lineRule="auto"/>
        <w:ind w:firstLine="0"/>
        <w:jc w:val="both"/>
      </w:pPr>
      <w:r w:rsidRPr="00C23CD3">
        <w:rPr>
          <w:rFonts w:ascii="Times New Roman" w:eastAsia="SimSun" w:hAnsi="Times New Roman" w:cs="Times New Roman"/>
          <w:b/>
          <w:bCs/>
        </w:rPr>
        <w:t xml:space="preserve">          </w:t>
      </w:r>
      <w:r w:rsidR="00372FB3">
        <w:rPr>
          <w:rFonts w:ascii="Times New Roman" w:eastAsia="SimSun" w:hAnsi="Times New Roman" w:cs="Times New Roman"/>
        </w:rPr>
        <w:t xml:space="preserve">Describe in </w:t>
      </w:r>
      <w:r w:rsidR="006C10A3">
        <w:rPr>
          <w:rFonts w:ascii="Times New Roman" w:eastAsia="SimSun" w:hAnsi="Times New Roman" w:cs="Times New Roman"/>
        </w:rPr>
        <w:t>detail</w:t>
      </w:r>
      <w:r w:rsidR="00372FB3">
        <w:rPr>
          <w:rFonts w:ascii="Times New Roman" w:eastAsia="SimSun" w:hAnsi="Times New Roman" w:cs="Times New Roman"/>
        </w:rPr>
        <w:t xml:space="preserve"> the </w:t>
      </w:r>
      <w:r w:rsidR="006063B0">
        <w:rPr>
          <w:rFonts w:ascii="Times New Roman" w:eastAsia="SimSun" w:hAnsi="Times New Roman" w:cs="Times New Roman"/>
        </w:rPr>
        <w:t xml:space="preserve">testbench </w:t>
      </w:r>
      <w:r w:rsidR="00372FB3">
        <w:rPr>
          <w:rFonts w:ascii="Times New Roman" w:eastAsia="SimSun" w:hAnsi="Times New Roman" w:cs="Times New Roman"/>
        </w:rPr>
        <w:t>design of each module</w:t>
      </w:r>
      <w:r w:rsidR="00372FB3" w:rsidRPr="00CF2476">
        <w:rPr>
          <w:rFonts w:ascii="Times New Roman" w:eastAsia="SimSun" w:hAnsi="Times New Roman" w:cs="Times New Roman"/>
        </w:rPr>
        <w:t xml:space="preserve">. </w:t>
      </w:r>
      <w:r w:rsidR="006C10A3" w:rsidRPr="00CF2476">
        <w:rPr>
          <w:rFonts w:ascii="Times New Roman" w:eastAsia="SimSun" w:hAnsi="Times New Roman" w:cs="Times New Roman"/>
        </w:rPr>
        <w:t>Using</w:t>
      </w:r>
      <w:r w:rsidR="00372FB3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6C10A3" w:rsidRPr="00CF2476">
        <w:rPr>
          <w:rFonts w:ascii="Times New Roman" w:eastAsia="SimSun" w:hAnsi="Times New Roman" w:cs="Times New Roman"/>
        </w:rPr>
        <w:t>segments</w:t>
      </w:r>
      <w:r w:rsidR="00372FB3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372FB3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372FB3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  <w:r w:rsidR="00E97D28" w:rsidRPr="00E97D28">
        <w:t xml:space="preserve"> </w:t>
      </w:r>
    </w:p>
    <w:p w14:paraId="01969B57" w14:textId="027C2407" w:rsidR="00D95CE1" w:rsidRDefault="00E97D28" w:rsidP="00372FB3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>
        <w:t xml:space="preserve">          </w:t>
      </w:r>
      <w:r w:rsidR="006C10A3">
        <w:rPr>
          <w:rFonts w:ascii="Times New Roman" w:eastAsia="SimSun" w:hAnsi="Times New Roman" w:cs="Times New Roman"/>
        </w:rPr>
        <w:t xml:space="preserve">Also please include the </w:t>
      </w:r>
      <w:r w:rsidRPr="00E97D28">
        <w:rPr>
          <w:rFonts w:ascii="Times New Roman" w:eastAsia="SimSun" w:hAnsi="Times New Roman" w:cs="Times New Roman"/>
        </w:rPr>
        <w:t xml:space="preserve">simulation results by running each </w:t>
      </w:r>
      <w:proofErr w:type="gramStart"/>
      <w:r w:rsidRPr="00E97D28">
        <w:rPr>
          <w:rFonts w:ascii="Times New Roman" w:eastAsia="SimSun" w:hAnsi="Times New Roman" w:cs="Times New Roman"/>
        </w:rPr>
        <w:t>testbench</w:t>
      </w:r>
      <w:proofErr w:type="gramEnd"/>
      <w:r w:rsidRPr="00E97D28">
        <w:rPr>
          <w:rFonts w:ascii="Times New Roman" w:eastAsia="SimSun" w:hAnsi="Times New Roman" w:cs="Times New Roman"/>
        </w:rPr>
        <w:t>.</w:t>
      </w:r>
      <w:r w:rsidR="006C10A3">
        <w:rPr>
          <w:rFonts w:ascii="Times New Roman" w:eastAsia="SimSun" w:hAnsi="Times New Roman" w:cs="Times New Roman"/>
        </w:rPr>
        <w:t xml:space="preserve"> Comment properly on </w:t>
      </w:r>
      <w:r w:rsidR="002019CD">
        <w:rPr>
          <w:rFonts w:ascii="Times New Roman" w:eastAsia="SimSun" w:hAnsi="Times New Roman" w:cs="Times New Roman"/>
        </w:rPr>
        <w:t xml:space="preserve">whether </w:t>
      </w:r>
      <w:r w:rsidR="006C10A3">
        <w:rPr>
          <w:rFonts w:ascii="Times New Roman" w:eastAsia="SimSun" w:hAnsi="Times New Roman" w:cs="Times New Roman"/>
        </w:rPr>
        <w:t xml:space="preserve">the testing </w:t>
      </w:r>
      <w:r w:rsidR="002019CD">
        <w:rPr>
          <w:rFonts w:ascii="Times New Roman" w:eastAsia="SimSun" w:hAnsi="Times New Roman" w:cs="Times New Roman"/>
        </w:rPr>
        <w:t>results</w:t>
      </w:r>
      <w:r w:rsidR="006C10A3">
        <w:rPr>
          <w:rFonts w:ascii="Times New Roman" w:eastAsia="SimSun" w:hAnsi="Times New Roman" w:cs="Times New Roman"/>
        </w:rPr>
        <w:t xml:space="preserve"> meet the design requirements presented in </w:t>
      </w:r>
      <w:r w:rsidR="006C10A3" w:rsidRPr="002019CD">
        <w:rPr>
          <w:rFonts w:ascii="Times New Roman" w:eastAsia="SimSun" w:hAnsi="Times New Roman" w:cs="Times New Roman"/>
          <w:b/>
          <w:bCs/>
        </w:rPr>
        <w:t>Section 1</w:t>
      </w:r>
      <w:r w:rsidR="003A5C6F">
        <w:rPr>
          <w:rFonts w:ascii="Times New Roman" w:eastAsia="SimSun" w:hAnsi="Times New Roman" w:cs="Times New Roman"/>
          <w:b/>
          <w:bCs/>
        </w:rPr>
        <w:t>:</w:t>
      </w:r>
      <w:r w:rsidR="002019CD" w:rsidRPr="002019CD">
        <w:rPr>
          <w:rFonts w:ascii="Times New Roman" w:eastAsia="SimSun" w:hAnsi="Times New Roman" w:cs="Times New Roman"/>
          <w:b/>
          <w:bCs/>
        </w:rPr>
        <w:t xml:space="preserve"> Requirements</w:t>
      </w:r>
      <w:r w:rsidR="006C10A3">
        <w:rPr>
          <w:rFonts w:ascii="Times New Roman" w:eastAsia="SimSun" w:hAnsi="Times New Roman" w:cs="Times New Roman"/>
        </w:rPr>
        <w:t>.</w:t>
      </w:r>
    </w:p>
    <w:p w14:paraId="6EEDE10F" w14:textId="5739B7C7" w:rsidR="006F4ED2" w:rsidRPr="00372FB3" w:rsidRDefault="006F4ED2" w:rsidP="002E29D4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</w:rPr>
      </w:pPr>
    </w:p>
    <w:p w14:paraId="5FFAAA5E" w14:textId="2F113D5B" w:rsidR="00F37FDA" w:rsidRDefault="002019CD" w:rsidP="002E29D4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 xml:space="preserve">3.1 </w:t>
      </w:r>
      <w:proofErr w:type="spellStart"/>
      <w:r w:rsidRPr="00C23CD3">
        <w:rPr>
          <w:rFonts w:ascii="Times New Roman" w:eastAsia="SimSun" w:hAnsi="Times New Roman" w:cs="Times New Roman"/>
          <w:b/>
          <w:bCs/>
        </w:rPr>
        <w:t>FSM</w:t>
      </w:r>
      <w:r w:rsidR="00C23CD3" w:rsidRPr="00C23CD3">
        <w:rPr>
          <w:rFonts w:ascii="Times New Roman" w:eastAsia="SimSun" w:hAnsi="Times New Roman" w:cs="Times New Roman"/>
          <w:b/>
          <w:bCs/>
        </w:rPr>
        <w:t>_tb</w:t>
      </w:r>
      <w:bookmarkStart w:id="2" w:name="_Hlk42611767"/>
      <w:proofErr w:type="spellEnd"/>
    </w:p>
    <w:p w14:paraId="6F7E36A6" w14:textId="48CDA577" w:rsidR="00C23CD3" w:rsidRPr="00B57F9E" w:rsidRDefault="00C23CD3" w:rsidP="00EF4FEF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  <w:b/>
          <w:bCs/>
        </w:rPr>
        <w:t xml:space="preserve"> </w:t>
      </w:r>
      <w:bookmarkEnd w:id="2"/>
      <w:r w:rsidR="00F37FDA">
        <w:rPr>
          <w:rFonts w:ascii="Times New Roman" w:eastAsia="SimSun" w:hAnsi="Times New Roman" w:cs="Times New Roman"/>
          <w:b/>
          <w:bCs/>
        </w:rPr>
        <w:t xml:space="preserve">          </w:t>
      </w:r>
      <w:r w:rsidR="00EF4FEF">
        <w:rPr>
          <w:rFonts w:ascii="Times New Roman" w:eastAsia="SimSun" w:hAnsi="Times New Roman" w:cs="Times New Roman"/>
        </w:rPr>
        <w:t xml:space="preserve">Describe in </w:t>
      </w:r>
      <w:r w:rsidR="002019CD">
        <w:rPr>
          <w:rFonts w:ascii="Times New Roman" w:eastAsia="SimSun" w:hAnsi="Times New Roman" w:cs="Times New Roman"/>
        </w:rPr>
        <w:t>detail</w:t>
      </w:r>
      <w:r w:rsidR="00EF4FEF">
        <w:rPr>
          <w:rFonts w:ascii="Times New Roman" w:eastAsia="SimSun" w:hAnsi="Times New Roman" w:cs="Times New Roman"/>
        </w:rPr>
        <w:t xml:space="preserve"> the design of FSM testbench</w:t>
      </w:r>
      <w:r w:rsidR="00EF4FEF" w:rsidRPr="00CF2476">
        <w:rPr>
          <w:rFonts w:ascii="Times New Roman" w:eastAsia="SimSun" w:hAnsi="Times New Roman" w:cs="Times New Roman"/>
        </w:rPr>
        <w:t xml:space="preserve">. </w:t>
      </w:r>
      <w:r w:rsidR="002019CD" w:rsidRPr="00CF2476">
        <w:rPr>
          <w:rFonts w:ascii="Times New Roman" w:eastAsia="SimSun" w:hAnsi="Times New Roman" w:cs="Times New Roman"/>
        </w:rPr>
        <w:t>Using</w:t>
      </w:r>
      <w:r w:rsidR="00EF4FEF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2019CD" w:rsidRPr="00CF2476">
        <w:rPr>
          <w:rFonts w:ascii="Times New Roman" w:eastAsia="SimSun" w:hAnsi="Times New Roman" w:cs="Times New Roman"/>
        </w:rPr>
        <w:t>segments</w:t>
      </w:r>
      <w:r w:rsidR="00EF4FEF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EF4FEF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EF4FEF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422D94B0" w14:textId="77777777" w:rsidR="00EF4FEF" w:rsidRDefault="00EF4FEF" w:rsidP="00C23CD3">
      <w:pPr>
        <w:tabs>
          <w:tab w:val="left" w:pos="2979"/>
        </w:tabs>
        <w:spacing w:line="360" w:lineRule="auto"/>
        <w:ind w:firstLine="0"/>
      </w:pPr>
    </w:p>
    <w:p w14:paraId="486A98DB" w14:textId="467E9FB8" w:rsid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 w:rsidRPr="00C23CD3">
        <w:rPr>
          <w:rFonts w:ascii="Times New Roman" w:eastAsia="SimSun" w:hAnsi="Times New Roman" w:cs="Times New Roman"/>
          <w:b/>
          <w:bCs/>
        </w:rPr>
        <w:t xml:space="preserve">3.2 </w:t>
      </w:r>
      <w:proofErr w:type="spellStart"/>
      <w:r w:rsidR="00D93603">
        <w:rPr>
          <w:rFonts w:ascii="Times New Roman" w:eastAsia="SimSun" w:hAnsi="Times New Roman" w:cs="Times New Roman"/>
          <w:b/>
          <w:bCs/>
        </w:rPr>
        <w:t>Controller_</w:t>
      </w:r>
      <w:r w:rsidRPr="00C23CD3">
        <w:rPr>
          <w:rFonts w:ascii="Times New Roman" w:eastAsia="SimSun" w:hAnsi="Times New Roman" w:cs="Times New Roman"/>
          <w:b/>
          <w:bCs/>
        </w:rPr>
        <w:t>tb</w:t>
      </w:r>
      <w:proofErr w:type="spellEnd"/>
    </w:p>
    <w:p w14:paraId="4522B020" w14:textId="50005DFC" w:rsidR="003651C7" w:rsidRDefault="009E79D4" w:rsidP="00EF4FEF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 xml:space="preserve">       </w:t>
      </w:r>
      <w:r w:rsidR="00EF4FEF">
        <w:rPr>
          <w:rFonts w:ascii="Times New Roman" w:eastAsia="SimSun" w:hAnsi="Times New Roman" w:cs="Times New Roman"/>
          <w:b/>
          <w:bCs/>
        </w:rPr>
        <w:t xml:space="preserve"> </w:t>
      </w:r>
      <w:r w:rsidR="00EF4FEF">
        <w:rPr>
          <w:rFonts w:ascii="Times New Roman" w:eastAsia="SimSun" w:hAnsi="Times New Roman" w:cs="Times New Roman"/>
        </w:rPr>
        <w:t xml:space="preserve">Describe in </w:t>
      </w:r>
      <w:r w:rsidR="002019CD">
        <w:rPr>
          <w:rFonts w:ascii="Times New Roman" w:eastAsia="SimSun" w:hAnsi="Times New Roman" w:cs="Times New Roman"/>
        </w:rPr>
        <w:t>detail</w:t>
      </w:r>
      <w:r w:rsidR="00EF4FEF">
        <w:rPr>
          <w:rFonts w:ascii="Times New Roman" w:eastAsia="SimSun" w:hAnsi="Times New Roman" w:cs="Times New Roman"/>
        </w:rPr>
        <w:t xml:space="preserve"> the design of </w:t>
      </w:r>
      <w:r w:rsidR="002019CD">
        <w:rPr>
          <w:rFonts w:ascii="Times New Roman" w:eastAsia="SimSun" w:hAnsi="Times New Roman" w:cs="Times New Roman"/>
        </w:rPr>
        <w:t>the Controller</w:t>
      </w:r>
      <w:r w:rsidR="00EF4FEF">
        <w:rPr>
          <w:rFonts w:ascii="Times New Roman" w:eastAsia="SimSun" w:hAnsi="Times New Roman" w:cs="Times New Roman"/>
        </w:rPr>
        <w:t xml:space="preserve"> </w:t>
      </w:r>
      <w:proofErr w:type="gramStart"/>
      <w:r w:rsidR="00EF4FEF">
        <w:rPr>
          <w:rFonts w:ascii="Times New Roman" w:eastAsia="SimSun" w:hAnsi="Times New Roman" w:cs="Times New Roman"/>
        </w:rPr>
        <w:t>testbench</w:t>
      </w:r>
      <w:proofErr w:type="gramEnd"/>
      <w:r w:rsidR="00EF4FEF" w:rsidRPr="00CF2476">
        <w:rPr>
          <w:rFonts w:ascii="Times New Roman" w:eastAsia="SimSun" w:hAnsi="Times New Roman" w:cs="Times New Roman"/>
        </w:rPr>
        <w:t xml:space="preserve">. </w:t>
      </w:r>
      <w:r w:rsidR="002019CD" w:rsidRPr="00CF2476">
        <w:rPr>
          <w:rFonts w:ascii="Times New Roman" w:eastAsia="SimSun" w:hAnsi="Times New Roman" w:cs="Times New Roman"/>
        </w:rPr>
        <w:t>Using</w:t>
      </w:r>
      <w:r w:rsidR="00EF4FEF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2019CD" w:rsidRPr="00CF2476">
        <w:rPr>
          <w:rFonts w:ascii="Times New Roman" w:eastAsia="SimSun" w:hAnsi="Times New Roman" w:cs="Times New Roman"/>
        </w:rPr>
        <w:t>segments</w:t>
      </w:r>
      <w:r w:rsidR="00EF4FEF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EF4FEF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EF4FEF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121B756F" w14:textId="77777777" w:rsidR="00EF4FEF" w:rsidRDefault="00EF4FEF" w:rsidP="00EF4FEF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/>
          <w:bCs/>
        </w:rPr>
      </w:pPr>
    </w:p>
    <w:p w14:paraId="301EDF36" w14:textId="47D4ADF7" w:rsidR="00D93603" w:rsidRDefault="00D9360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 xml:space="preserve">3.3 </w:t>
      </w:r>
      <w:proofErr w:type="spellStart"/>
      <w:r>
        <w:rPr>
          <w:rFonts w:ascii="Times New Roman" w:eastAsia="SimSun" w:hAnsi="Times New Roman" w:cs="Times New Roman"/>
          <w:b/>
          <w:bCs/>
        </w:rPr>
        <w:t>Datapath_tb</w:t>
      </w:r>
      <w:proofErr w:type="spellEnd"/>
    </w:p>
    <w:p w14:paraId="271BC5CA" w14:textId="7538E7CD" w:rsidR="00EF4FEF" w:rsidRDefault="004C3AD5" w:rsidP="00EF4FEF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     </w:t>
      </w:r>
      <w:r w:rsidR="00EF4FEF">
        <w:rPr>
          <w:rFonts w:ascii="Times New Roman" w:eastAsia="SimSun" w:hAnsi="Times New Roman" w:cs="Times New Roman"/>
        </w:rPr>
        <w:t xml:space="preserve">Describe in </w:t>
      </w:r>
      <w:r w:rsidR="002019CD">
        <w:rPr>
          <w:rFonts w:ascii="Times New Roman" w:eastAsia="SimSun" w:hAnsi="Times New Roman" w:cs="Times New Roman"/>
        </w:rPr>
        <w:t>detail</w:t>
      </w:r>
      <w:r w:rsidR="00EF4FEF">
        <w:rPr>
          <w:rFonts w:ascii="Times New Roman" w:eastAsia="SimSun" w:hAnsi="Times New Roman" w:cs="Times New Roman"/>
        </w:rPr>
        <w:t xml:space="preserve"> the design of</w:t>
      </w:r>
      <w:r w:rsidR="002019CD">
        <w:rPr>
          <w:rFonts w:ascii="Times New Roman" w:eastAsia="SimSun" w:hAnsi="Times New Roman" w:cs="Times New Roman"/>
        </w:rPr>
        <w:t xml:space="preserve"> the</w:t>
      </w:r>
      <w:r w:rsidR="00EF4FEF">
        <w:rPr>
          <w:rFonts w:ascii="Times New Roman" w:eastAsia="SimSun" w:hAnsi="Times New Roman" w:cs="Times New Roman"/>
        </w:rPr>
        <w:t xml:space="preserve"> Datapath testbench</w:t>
      </w:r>
      <w:r w:rsidR="00EF4FEF" w:rsidRPr="00CF2476">
        <w:rPr>
          <w:rFonts w:ascii="Times New Roman" w:eastAsia="SimSun" w:hAnsi="Times New Roman" w:cs="Times New Roman"/>
        </w:rPr>
        <w:t xml:space="preserve">. </w:t>
      </w:r>
      <w:r w:rsidR="002019CD" w:rsidRPr="00CF2476">
        <w:rPr>
          <w:rFonts w:ascii="Times New Roman" w:eastAsia="SimSun" w:hAnsi="Times New Roman" w:cs="Times New Roman"/>
        </w:rPr>
        <w:t>Using</w:t>
      </w:r>
      <w:r w:rsidR="00EF4FEF" w:rsidRPr="00CF2476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references. If you think certain </w:t>
      </w:r>
      <w:r w:rsidR="002019CD" w:rsidRPr="00CF2476">
        <w:rPr>
          <w:rFonts w:ascii="Times New Roman" w:eastAsia="SimSun" w:hAnsi="Times New Roman" w:cs="Times New Roman"/>
        </w:rPr>
        <w:t>segments</w:t>
      </w:r>
      <w:r w:rsidR="00EF4FEF" w:rsidRPr="00CF2476">
        <w:rPr>
          <w:rFonts w:ascii="Times New Roman" w:eastAsia="SimSun" w:hAnsi="Times New Roman" w:cs="Times New Roman"/>
        </w:rPr>
        <w:t xml:space="preserve"> of the </w:t>
      </w:r>
      <w:proofErr w:type="spellStart"/>
      <w:r w:rsidR="00EF4FEF" w:rsidRPr="00CF2476">
        <w:rPr>
          <w:rFonts w:ascii="Times New Roman" w:eastAsia="SimSun" w:hAnsi="Times New Roman" w:cs="Times New Roman"/>
        </w:rPr>
        <w:t>SystemVerilog</w:t>
      </w:r>
      <w:proofErr w:type="spellEnd"/>
      <w:r w:rsidR="00EF4FEF" w:rsidRPr="00CF2476">
        <w:rPr>
          <w:rFonts w:ascii="Times New Roman" w:eastAsia="SimSun" w:hAnsi="Times New Roman" w:cs="Times New Roman"/>
        </w:rPr>
        <w:t xml:space="preserve"> codes can reflect your design idea, you can add them here for discussion too (and don’t forget to add captions).</w:t>
      </w:r>
    </w:p>
    <w:p w14:paraId="33FC01F9" w14:textId="7C294DA9" w:rsidR="00CA6A68" w:rsidRDefault="00CA6A68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</w:p>
    <w:p w14:paraId="307EE761" w14:textId="3913499E" w:rsidR="00D93603" w:rsidRPr="00D93603" w:rsidRDefault="00D9360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  <w:b/>
          <w:bCs/>
        </w:rPr>
        <w:t xml:space="preserve">3.4 </w:t>
      </w:r>
      <w:proofErr w:type="spellStart"/>
      <w:r>
        <w:rPr>
          <w:rFonts w:ascii="Times New Roman" w:eastAsia="SimSun" w:hAnsi="Times New Roman" w:cs="Times New Roman"/>
          <w:b/>
          <w:bCs/>
        </w:rPr>
        <w:t>testProcessor</w:t>
      </w:r>
      <w:proofErr w:type="spellEnd"/>
    </w:p>
    <w:p w14:paraId="331883A9" w14:textId="1D58B5E6" w:rsidR="00A41FA3" w:rsidRPr="00EF4FEF" w:rsidRDefault="00CA6A68" w:rsidP="00EF4FEF">
      <w:pPr>
        <w:tabs>
          <w:tab w:val="left" w:pos="2979"/>
        </w:tabs>
        <w:spacing w:line="360" w:lineRule="auto"/>
        <w:ind w:firstLine="0"/>
        <w:jc w:val="both"/>
      </w:pPr>
      <w:r>
        <w:rPr>
          <w:rFonts w:ascii="Times New Roman" w:eastAsia="SimSun" w:hAnsi="Times New Roman" w:cs="Times New Roman"/>
          <w:b/>
          <w:bCs/>
        </w:rPr>
        <w:t xml:space="preserve">         </w:t>
      </w:r>
      <w:r w:rsidR="002019CD">
        <w:rPr>
          <w:rFonts w:ascii="Times New Roman" w:eastAsia="SimSun" w:hAnsi="Times New Roman" w:cs="Times New Roman"/>
        </w:rPr>
        <w:t>The</w:t>
      </w:r>
      <w:r w:rsidR="00EF4FEF">
        <w:rPr>
          <w:rFonts w:ascii="Times New Roman" w:eastAsia="SimSun" w:hAnsi="Times New Roman" w:cs="Times New Roman"/>
        </w:rPr>
        <w:t xml:space="preserve"> </w:t>
      </w:r>
      <w:r w:rsidR="002019CD">
        <w:rPr>
          <w:rFonts w:ascii="Times New Roman" w:eastAsia="SimSun" w:hAnsi="Times New Roman" w:cs="Times New Roman"/>
        </w:rPr>
        <w:t>P</w:t>
      </w:r>
      <w:r w:rsidR="00EF4FEF">
        <w:rPr>
          <w:rFonts w:ascii="Times New Roman" w:eastAsia="SimSun" w:hAnsi="Times New Roman" w:cs="Times New Roman"/>
        </w:rPr>
        <w:t>rocessor testbench</w:t>
      </w:r>
      <w:r w:rsidR="002019CD">
        <w:rPr>
          <w:rFonts w:ascii="Times New Roman" w:eastAsia="SimSun" w:hAnsi="Times New Roman" w:cs="Times New Roman"/>
        </w:rPr>
        <w:t xml:space="preserve">, </w:t>
      </w:r>
      <w:r w:rsidR="002019CD" w:rsidRPr="002019CD">
        <w:rPr>
          <w:rFonts w:ascii="Courier New" w:eastAsia="SimSun" w:hAnsi="Courier New" w:cs="Courier New"/>
          <w:b/>
          <w:bCs/>
          <w:color w:val="FF0000"/>
        </w:rPr>
        <w:t>testProcessor.sv</w:t>
      </w:r>
      <w:r w:rsidR="002019CD">
        <w:rPr>
          <w:rFonts w:ascii="Times New Roman" w:eastAsia="SimSun" w:hAnsi="Times New Roman" w:cs="Times New Roman"/>
        </w:rPr>
        <w:t xml:space="preserve"> will be provided</w:t>
      </w:r>
      <w:r w:rsidR="00EF4FEF" w:rsidRPr="00CF2476">
        <w:rPr>
          <w:rFonts w:ascii="Times New Roman" w:eastAsia="SimSun" w:hAnsi="Times New Roman" w:cs="Times New Roman"/>
        </w:rPr>
        <w:t xml:space="preserve">. </w:t>
      </w:r>
      <w:r w:rsidR="00F939F0">
        <w:rPr>
          <w:rFonts w:ascii="Times New Roman" w:eastAsia="SimSun" w:hAnsi="Times New Roman" w:cs="Times New Roman"/>
        </w:rPr>
        <w:t>Show your understanding of the test bench. If you have ever tried anything different from the given version, properly talk about it and explain why your version is a reasonable (or preferable) alternative.</w:t>
      </w:r>
    </w:p>
    <w:p w14:paraId="563A3C18" w14:textId="0AB8D457" w:rsidR="003804A9" w:rsidRPr="003804A9" w:rsidRDefault="00A41FA3" w:rsidP="003804A9">
      <w:pPr>
        <w:tabs>
          <w:tab w:val="left" w:pos="2275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</w:t>
      </w:r>
    </w:p>
    <w:p w14:paraId="5140DC27" w14:textId="0E385EA1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4. </w:t>
      </w:r>
      <w:r w:rsidR="00E97D28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DE2 Board </w:t>
      </w: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>Test Results</w:t>
      </w:r>
    </w:p>
    <w:p w14:paraId="78DBFA16" w14:textId="4C2F2876" w:rsidR="00A877F1" w:rsidRDefault="006063B0" w:rsidP="006063B0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      </w:t>
      </w:r>
      <w:r w:rsidR="00E97D28">
        <w:rPr>
          <w:rFonts w:ascii="Times New Roman" w:eastAsia="SimSun" w:hAnsi="Times New Roman" w:cs="Times New Roman"/>
        </w:rPr>
        <w:t xml:space="preserve">Provide your observations through </w:t>
      </w:r>
      <w:r w:rsidR="00F939F0">
        <w:rPr>
          <w:rFonts w:ascii="Times New Roman" w:eastAsia="SimSun" w:hAnsi="Times New Roman" w:cs="Times New Roman"/>
        </w:rPr>
        <w:t>project testing on DE2 board</w:t>
      </w:r>
      <w:r w:rsidR="00E97D28">
        <w:rPr>
          <w:rFonts w:ascii="Times New Roman" w:eastAsia="SimSun" w:hAnsi="Times New Roman" w:cs="Times New Roman"/>
        </w:rPr>
        <w:t xml:space="preserve">. </w:t>
      </w:r>
      <w:r w:rsidR="00F939F0">
        <w:rPr>
          <w:rFonts w:ascii="Times New Roman" w:eastAsia="SimSun" w:hAnsi="Times New Roman" w:cs="Times New Roman"/>
        </w:rPr>
        <w:t>If you or your group ever encountered some</w:t>
      </w:r>
      <w:r w:rsidR="00E97D28">
        <w:rPr>
          <w:rFonts w:ascii="Times New Roman" w:eastAsia="SimSun" w:hAnsi="Times New Roman" w:cs="Times New Roman"/>
        </w:rPr>
        <w:t xml:space="preserve"> warning messages, or error messages during Quartus compilation, how your group solved the problem and removed those warning/error </w:t>
      </w:r>
      <w:r w:rsidR="003A5C6F">
        <w:rPr>
          <w:rFonts w:ascii="Times New Roman" w:eastAsia="SimSun" w:hAnsi="Times New Roman" w:cs="Times New Roman"/>
        </w:rPr>
        <w:t>messages</w:t>
      </w:r>
      <w:r w:rsidR="00E97D28">
        <w:rPr>
          <w:rFonts w:ascii="Times New Roman" w:eastAsia="SimSun" w:hAnsi="Times New Roman" w:cs="Times New Roman"/>
        </w:rPr>
        <w:t xml:space="preserve">. </w:t>
      </w:r>
      <w:r w:rsidR="003A5C6F" w:rsidRPr="006063B0">
        <w:rPr>
          <w:rFonts w:ascii="Times New Roman" w:eastAsia="SimSun" w:hAnsi="Times New Roman" w:cs="Times New Roman"/>
        </w:rPr>
        <w:t>Using</w:t>
      </w:r>
      <w:r w:rsidR="00E97D28" w:rsidRPr="006063B0">
        <w:rPr>
          <w:rFonts w:ascii="Times New Roman" w:eastAsia="SimSun" w:hAnsi="Times New Roman" w:cs="Times New Roman"/>
        </w:rPr>
        <w:t xml:space="preserve"> pictures/figures is always a good idea. When using pictures/figures, please add captions for </w:t>
      </w:r>
      <w:r w:rsidR="003A5C6F" w:rsidRPr="006063B0">
        <w:rPr>
          <w:rFonts w:ascii="Times New Roman" w:eastAsia="SimSun" w:hAnsi="Times New Roman" w:cs="Times New Roman"/>
        </w:rPr>
        <w:t xml:space="preserve">references. </w:t>
      </w:r>
    </w:p>
    <w:p w14:paraId="4336877E" w14:textId="77777777" w:rsidR="00C122C1" w:rsidRPr="00C23CD3" w:rsidRDefault="00C122C1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</w:rPr>
      </w:pPr>
    </w:p>
    <w:p w14:paraId="3C480865" w14:textId="1543A950" w:rsidR="00C23CD3" w:rsidRPr="00C23CD3" w:rsidRDefault="00C23CD3" w:rsidP="00C23CD3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5. </w:t>
      </w:r>
      <w:r w:rsidR="00E97D28">
        <w:rPr>
          <w:rFonts w:ascii="Times New Roman" w:eastAsia="SimSun" w:hAnsi="Times New Roman" w:cs="Times New Roman"/>
          <w:b/>
          <w:bCs/>
          <w:sz w:val="28"/>
          <w:szCs w:val="28"/>
        </w:rPr>
        <w:t>Conclusion</w:t>
      </w:r>
    </w:p>
    <w:p w14:paraId="3276E834" w14:textId="774E3DCD" w:rsidR="00C23CD3" w:rsidRPr="00C23CD3" w:rsidRDefault="00C23CD3" w:rsidP="006063B0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</w:rPr>
      </w:pPr>
      <w:r w:rsidRPr="00C23CD3">
        <w:rPr>
          <w:rFonts w:ascii="Times New Roman" w:eastAsia="SimSun" w:hAnsi="Times New Roman" w:cs="Times New Roman"/>
          <w:b/>
          <w:bCs/>
        </w:rPr>
        <w:t xml:space="preserve">          </w:t>
      </w:r>
      <w:r w:rsidR="00E97D28">
        <w:t xml:space="preserve">Provide a summary </w:t>
      </w:r>
      <w:r w:rsidR="003A5C6F">
        <w:t>of</w:t>
      </w:r>
      <w:r w:rsidR="00E97D28">
        <w:t xml:space="preserve"> your learning from the course project, learning of course subjects, as well as learning from the teamwork experience. </w:t>
      </w:r>
    </w:p>
    <w:p w14:paraId="18B9EE26" w14:textId="7B122757" w:rsidR="00CE36DD" w:rsidRDefault="00CE36DD" w:rsidP="006063B0">
      <w:pPr>
        <w:spacing w:line="360" w:lineRule="auto"/>
        <w:ind w:firstLine="0"/>
        <w:jc w:val="both"/>
      </w:pPr>
    </w:p>
    <w:p w14:paraId="150572EA" w14:textId="5D9378F9" w:rsidR="00CE36DD" w:rsidRDefault="00E97D28" w:rsidP="00CE36DD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6</w:t>
      </w:r>
      <w:r w:rsidR="00CE36DD">
        <w:rPr>
          <w:rFonts w:ascii="Times New Roman" w:eastAsia="SimSun" w:hAnsi="Times New Roman" w:cs="Times New Roman"/>
          <w:b/>
          <w:bCs/>
          <w:sz w:val="28"/>
          <w:szCs w:val="28"/>
        </w:rPr>
        <w:t>. Reference</w:t>
      </w:r>
      <w:r w:rsidR="00CE36DD" w:rsidRPr="00C23CD3">
        <w:rPr>
          <w:rFonts w:ascii="Times New Roman" w:eastAsia="SimSun" w:hAnsi="Times New Roman" w:cs="Times New Roman"/>
          <w:b/>
          <w:bCs/>
          <w:sz w:val="28"/>
          <w:szCs w:val="28"/>
        </w:rPr>
        <w:t>s</w:t>
      </w:r>
      <w:r w:rsidR="00CE36DD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28ABA095" w14:textId="70CF5E60" w:rsidR="00CE36DD" w:rsidRPr="00CE36DD" w:rsidRDefault="00CE36DD" w:rsidP="00CE36DD">
      <w:pPr>
        <w:tabs>
          <w:tab w:val="left" w:pos="2979"/>
        </w:tabs>
        <w:spacing w:line="360" w:lineRule="auto"/>
        <w:ind w:firstLine="0"/>
        <w:jc w:val="both"/>
        <w:rPr>
          <w:rFonts w:ascii="Times New Roman" w:eastAsia="SimSun" w:hAnsi="Times New Roman" w:cs="Times New Roman"/>
          <w:bCs/>
        </w:rPr>
      </w:pPr>
      <w:r w:rsidRPr="00CE36DD">
        <w:rPr>
          <w:rFonts w:ascii="Times New Roman" w:eastAsia="SimSun" w:hAnsi="Times New Roman" w:cs="Times New Roman"/>
          <w:bCs/>
        </w:rPr>
        <w:t xml:space="preserve">List </w:t>
      </w:r>
      <w:r>
        <w:rPr>
          <w:rFonts w:ascii="Times New Roman" w:eastAsia="SimSun" w:hAnsi="Times New Roman" w:cs="Times New Roman"/>
          <w:bCs/>
        </w:rPr>
        <w:t xml:space="preserve">documents/materials/webpages you and/or your group referred to when you work on this project and when you write this report.   </w:t>
      </w:r>
    </w:p>
    <w:p w14:paraId="5B3C4859" w14:textId="77777777" w:rsidR="00CE36DD" w:rsidRDefault="00CE36DD" w:rsidP="00CE36DD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18D96E1" w14:textId="0D163994" w:rsidR="00CE36DD" w:rsidRPr="00C23CD3" w:rsidRDefault="00CE36DD" w:rsidP="00CE36DD">
      <w:pPr>
        <w:tabs>
          <w:tab w:val="left" w:pos="2979"/>
        </w:tabs>
        <w:spacing w:line="360" w:lineRule="auto"/>
        <w:ind w:firstLine="0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Appendix</w:t>
      </w:r>
    </w:p>
    <w:p w14:paraId="2FF1F32F" w14:textId="4FB5E09D" w:rsidR="00CE36DD" w:rsidRPr="00C23CD3" w:rsidRDefault="00CE36DD" w:rsidP="00CE36DD">
      <w:pPr>
        <w:spacing w:line="360" w:lineRule="auto"/>
        <w:ind w:firstLine="0"/>
        <w:jc w:val="both"/>
      </w:pPr>
      <w:r>
        <w:rPr>
          <w:rFonts w:ascii="Times New Roman" w:eastAsia="SimSun" w:hAnsi="Times New Roman" w:cs="Times New Roman"/>
        </w:rPr>
        <w:t xml:space="preserve">If you and/or your group has some extra information/work to share, please put it in this section. As an example, if you tried the extra </w:t>
      </w:r>
      <w:proofErr w:type="gramStart"/>
      <w:r>
        <w:rPr>
          <w:rFonts w:ascii="Times New Roman" w:eastAsia="SimSun" w:hAnsi="Times New Roman" w:cs="Times New Roman"/>
        </w:rPr>
        <w:t>credits</w:t>
      </w:r>
      <w:proofErr w:type="gramEnd"/>
      <w:r>
        <w:rPr>
          <w:rFonts w:ascii="Times New Roman" w:eastAsia="SimSun" w:hAnsi="Times New Roman" w:cs="Times New Roman"/>
        </w:rPr>
        <w:t xml:space="preserve"> part, you </w:t>
      </w:r>
      <w:proofErr w:type="gramStart"/>
      <w:r>
        <w:rPr>
          <w:rFonts w:ascii="Times New Roman" w:eastAsia="SimSun" w:hAnsi="Times New Roman" w:cs="Times New Roman"/>
        </w:rPr>
        <w:t>can</w:t>
      </w:r>
      <w:proofErr w:type="gramEnd"/>
      <w:r>
        <w:rPr>
          <w:rFonts w:ascii="Times New Roman" w:eastAsia="SimSun" w:hAnsi="Times New Roman" w:cs="Times New Roman"/>
        </w:rPr>
        <w:t xml:space="preserve"> have description and discussion on those contents here.</w:t>
      </w:r>
    </w:p>
    <w:sectPr w:rsidR="00CE36DD" w:rsidRPr="00C23C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A2047" w14:textId="77777777" w:rsidR="00C214C3" w:rsidRDefault="00C214C3">
      <w:pPr>
        <w:spacing w:line="240" w:lineRule="auto"/>
      </w:pPr>
      <w:r>
        <w:separator/>
      </w:r>
    </w:p>
  </w:endnote>
  <w:endnote w:type="continuationSeparator" w:id="0">
    <w:p w14:paraId="192D0D2F" w14:textId="77777777" w:rsidR="00C214C3" w:rsidRDefault="00C21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3209" w14:textId="77777777" w:rsidR="00C23CD3" w:rsidRDefault="00C23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C176" w14:textId="77777777" w:rsidR="00C23CD3" w:rsidRDefault="00C23C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F7F11" w14:textId="77777777" w:rsidR="00C23CD3" w:rsidRDefault="00C23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E59E6" w14:textId="77777777" w:rsidR="00C214C3" w:rsidRDefault="00C214C3">
      <w:pPr>
        <w:spacing w:line="240" w:lineRule="auto"/>
      </w:pPr>
      <w:r>
        <w:separator/>
      </w:r>
    </w:p>
  </w:footnote>
  <w:footnote w:type="continuationSeparator" w:id="0">
    <w:p w14:paraId="75640314" w14:textId="77777777" w:rsidR="00C214C3" w:rsidRDefault="00C21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3B447" w14:textId="77777777" w:rsidR="00C23CD3" w:rsidRDefault="00C23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D057E" w14:textId="3D21761E" w:rsidR="00E614DD" w:rsidRDefault="00691EC1">
    <w:pPr>
      <w:pStyle w:val="Header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0087F">
      <w:rPr>
        <w:noProof/>
      </w:rPr>
      <w:t>4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734B4" w14:textId="74B758F4" w:rsidR="00E614DD" w:rsidRDefault="00B13D1B">
    <w:pPr>
      <w:pStyle w:val="Header"/>
    </w:pPr>
    <w:r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90087F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907F3F"/>
    <w:multiLevelType w:val="multilevel"/>
    <w:tmpl w:val="F15A9D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8256847">
    <w:abstractNumId w:val="9"/>
  </w:num>
  <w:num w:numId="2" w16cid:durableId="188614869">
    <w:abstractNumId w:val="7"/>
  </w:num>
  <w:num w:numId="3" w16cid:durableId="1133523849">
    <w:abstractNumId w:val="6"/>
  </w:num>
  <w:num w:numId="4" w16cid:durableId="1782263567">
    <w:abstractNumId w:val="5"/>
  </w:num>
  <w:num w:numId="5" w16cid:durableId="707685134">
    <w:abstractNumId w:val="4"/>
  </w:num>
  <w:num w:numId="6" w16cid:durableId="1101680903">
    <w:abstractNumId w:val="8"/>
  </w:num>
  <w:num w:numId="7" w16cid:durableId="678047829">
    <w:abstractNumId w:val="3"/>
  </w:num>
  <w:num w:numId="8" w16cid:durableId="1528180413">
    <w:abstractNumId w:val="2"/>
  </w:num>
  <w:num w:numId="9" w16cid:durableId="281419210">
    <w:abstractNumId w:val="1"/>
  </w:num>
  <w:num w:numId="10" w16cid:durableId="1108237480">
    <w:abstractNumId w:val="0"/>
  </w:num>
  <w:num w:numId="11" w16cid:durableId="170536146">
    <w:abstractNumId w:val="12"/>
  </w:num>
  <w:num w:numId="12" w16cid:durableId="1934627958">
    <w:abstractNumId w:val="18"/>
  </w:num>
  <w:num w:numId="13" w16cid:durableId="1381131886">
    <w:abstractNumId w:val="19"/>
  </w:num>
  <w:num w:numId="14" w16cid:durableId="1999844131">
    <w:abstractNumId w:val="15"/>
  </w:num>
  <w:num w:numId="15" w16cid:durableId="643700550">
    <w:abstractNumId w:val="21"/>
  </w:num>
  <w:num w:numId="16" w16cid:durableId="327752487">
    <w:abstractNumId w:val="17"/>
  </w:num>
  <w:num w:numId="17" w16cid:durableId="1382170649">
    <w:abstractNumId w:val="11"/>
  </w:num>
  <w:num w:numId="18" w16cid:durableId="1149127494">
    <w:abstractNumId w:val="10"/>
  </w:num>
  <w:num w:numId="19" w16cid:durableId="899903186">
    <w:abstractNumId w:val="16"/>
  </w:num>
  <w:num w:numId="20" w16cid:durableId="643437753">
    <w:abstractNumId w:val="22"/>
  </w:num>
  <w:num w:numId="21" w16cid:durableId="1749887366">
    <w:abstractNumId w:val="13"/>
  </w:num>
  <w:num w:numId="22" w16cid:durableId="2055038329">
    <w:abstractNumId w:val="20"/>
  </w:num>
  <w:num w:numId="23" w16cid:durableId="592078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3"/>
    <w:rsid w:val="00010555"/>
    <w:rsid w:val="00016BC0"/>
    <w:rsid w:val="000324E9"/>
    <w:rsid w:val="000363C7"/>
    <w:rsid w:val="000407E3"/>
    <w:rsid w:val="00040CBB"/>
    <w:rsid w:val="0004281C"/>
    <w:rsid w:val="000439CB"/>
    <w:rsid w:val="00044B0A"/>
    <w:rsid w:val="000923C0"/>
    <w:rsid w:val="000949F7"/>
    <w:rsid w:val="000A074B"/>
    <w:rsid w:val="000B78C8"/>
    <w:rsid w:val="000C0F5C"/>
    <w:rsid w:val="000D2178"/>
    <w:rsid w:val="000D420A"/>
    <w:rsid w:val="000E0454"/>
    <w:rsid w:val="000F0149"/>
    <w:rsid w:val="000F3A85"/>
    <w:rsid w:val="000F7A6E"/>
    <w:rsid w:val="00100DDB"/>
    <w:rsid w:val="0012024B"/>
    <w:rsid w:val="00126E16"/>
    <w:rsid w:val="00131D6E"/>
    <w:rsid w:val="00135A8E"/>
    <w:rsid w:val="00136D18"/>
    <w:rsid w:val="0013769C"/>
    <w:rsid w:val="00137724"/>
    <w:rsid w:val="00144DEC"/>
    <w:rsid w:val="001463B2"/>
    <w:rsid w:val="00157D50"/>
    <w:rsid w:val="001647AE"/>
    <w:rsid w:val="00177532"/>
    <w:rsid w:val="00177C50"/>
    <w:rsid w:val="001879C6"/>
    <w:rsid w:val="00187E8B"/>
    <w:rsid w:val="0019395A"/>
    <w:rsid w:val="00197006"/>
    <w:rsid w:val="00197134"/>
    <w:rsid w:val="001A4B61"/>
    <w:rsid w:val="001A7D0D"/>
    <w:rsid w:val="001B0FFB"/>
    <w:rsid w:val="001B521B"/>
    <w:rsid w:val="001C3CE7"/>
    <w:rsid w:val="001C6B7A"/>
    <w:rsid w:val="001D104A"/>
    <w:rsid w:val="001D26E1"/>
    <w:rsid w:val="001E2F21"/>
    <w:rsid w:val="001E6765"/>
    <w:rsid w:val="001F25E1"/>
    <w:rsid w:val="001F62C0"/>
    <w:rsid w:val="002019CD"/>
    <w:rsid w:val="002030FB"/>
    <w:rsid w:val="00227489"/>
    <w:rsid w:val="00245E02"/>
    <w:rsid w:val="00253D74"/>
    <w:rsid w:val="0025691E"/>
    <w:rsid w:val="00265D29"/>
    <w:rsid w:val="0026685C"/>
    <w:rsid w:val="002911C5"/>
    <w:rsid w:val="002A7205"/>
    <w:rsid w:val="002C3547"/>
    <w:rsid w:val="002D19C9"/>
    <w:rsid w:val="002E29D4"/>
    <w:rsid w:val="002F18A0"/>
    <w:rsid w:val="00304C9E"/>
    <w:rsid w:val="003127E0"/>
    <w:rsid w:val="003347B6"/>
    <w:rsid w:val="003427E9"/>
    <w:rsid w:val="00350716"/>
    <w:rsid w:val="00353B66"/>
    <w:rsid w:val="003651C7"/>
    <w:rsid w:val="00372FB3"/>
    <w:rsid w:val="00375E8C"/>
    <w:rsid w:val="003804A9"/>
    <w:rsid w:val="0038517B"/>
    <w:rsid w:val="0039151F"/>
    <w:rsid w:val="00397876"/>
    <w:rsid w:val="003A0D82"/>
    <w:rsid w:val="003A5C6F"/>
    <w:rsid w:val="003A5D73"/>
    <w:rsid w:val="003B437B"/>
    <w:rsid w:val="003B7A91"/>
    <w:rsid w:val="003D2D01"/>
    <w:rsid w:val="003D3EEF"/>
    <w:rsid w:val="003D4514"/>
    <w:rsid w:val="003D71B8"/>
    <w:rsid w:val="003E3F49"/>
    <w:rsid w:val="003E624A"/>
    <w:rsid w:val="003E6802"/>
    <w:rsid w:val="003F1A25"/>
    <w:rsid w:val="003F39DC"/>
    <w:rsid w:val="003F62CF"/>
    <w:rsid w:val="00405A0D"/>
    <w:rsid w:val="00416DC5"/>
    <w:rsid w:val="004171CA"/>
    <w:rsid w:val="00427791"/>
    <w:rsid w:val="0043148F"/>
    <w:rsid w:val="00431D60"/>
    <w:rsid w:val="004616DA"/>
    <w:rsid w:val="0046352B"/>
    <w:rsid w:val="00472A5C"/>
    <w:rsid w:val="004757C5"/>
    <w:rsid w:val="0048103C"/>
    <w:rsid w:val="004901C8"/>
    <w:rsid w:val="00493E3A"/>
    <w:rsid w:val="00495ED6"/>
    <w:rsid w:val="004A2675"/>
    <w:rsid w:val="004C26CF"/>
    <w:rsid w:val="004C2AF5"/>
    <w:rsid w:val="004C3AD5"/>
    <w:rsid w:val="004D0F5C"/>
    <w:rsid w:val="004D7B09"/>
    <w:rsid w:val="004E7626"/>
    <w:rsid w:val="004F04A0"/>
    <w:rsid w:val="004F5F26"/>
    <w:rsid w:val="004F7139"/>
    <w:rsid w:val="00506512"/>
    <w:rsid w:val="0051570B"/>
    <w:rsid w:val="0052488E"/>
    <w:rsid w:val="00525797"/>
    <w:rsid w:val="00536CA6"/>
    <w:rsid w:val="00543BAB"/>
    <w:rsid w:val="0055564D"/>
    <w:rsid w:val="0056761C"/>
    <w:rsid w:val="005754A1"/>
    <w:rsid w:val="00580949"/>
    <w:rsid w:val="00581594"/>
    <w:rsid w:val="00581DDE"/>
    <w:rsid w:val="00583692"/>
    <w:rsid w:val="00585938"/>
    <w:rsid w:val="00590DD6"/>
    <w:rsid w:val="005951EE"/>
    <w:rsid w:val="005A1721"/>
    <w:rsid w:val="005A6947"/>
    <w:rsid w:val="005A6AA1"/>
    <w:rsid w:val="005B2924"/>
    <w:rsid w:val="005B38A3"/>
    <w:rsid w:val="005C035C"/>
    <w:rsid w:val="005D1D51"/>
    <w:rsid w:val="005E7F71"/>
    <w:rsid w:val="00600C36"/>
    <w:rsid w:val="0060216A"/>
    <w:rsid w:val="006063B0"/>
    <w:rsid w:val="00624B83"/>
    <w:rsid w:val="006341A7"/>
    <w:rsid w:val="00635765"/>
    <w:rsid w:val="00646F86"/>
    <w:rsid w:val="0065161B"/>
    <w:rsid w:val="00666AFE"/>
    <w:rsid w:val="00666B50"/>
    <w:rsid w:val="00682FC2"/>
    <w:rsid w:val="00690FB9"/>
    <w:rsid w:val="00691EC1"/>
    <w:rsid w:val="006A1C7A"/>
    <w:rsid w:val="006B4016"/>
    <w:rsid w:val="006B5D6D"/>
    <w:rsid w:val="006C10A3"/>
    <w:rsid w:val="006D6B17"/>
    <w:rsid w:val="006E27C8"/>
    <w:rsid w:val="006E3CA5"/>
    <w:rsid w:val="006E60FA"/>
    <w:rsid w:val="006F22CD"/>
    <w:rsid w:val="006F4ED2"/>
    <w:rsid w:val="00700152"/>
    <w:rsid w:val="00703AF1"/>
    <w:rsid w:val="007165C0"/>
    <w:rsid w:val="007165D3"/>
    <w:rsid w:val="00717B68"/>
    <w:rsid w:val="00721877"/>
    <w:rsid w:val="00723904"/>
    <w:rsid w:val="00734923"/>
    <w:rsid w:val="00746E89"/>
    <w:rsid w:val="00753C91"/>
    <w:rsid w:val="00760452"/>
    <w:rsid w:val="00761671"/>
    <w:rsid w:val="00762E87"/>
    <w:rsid w:val="00764A8D"/>
    <w:rsid w:val="00770E84"/>
    <w:rsid w:val="00775AD5"/>
    <w:rsid w:val="00786410"/>
    <w:rsid w:val="00793ACB"/>
    <w:rsid w:val="00796F01"/>
    <w:rsid w:val="007B2988"/>
    <w:rsid w:val="007C2EB9"/>
    <w:rsid w:val="007C53FB"/>
    <w:rsid w:val="007D307F"/>
    <w:rsid w:val="007E538F"/>
    <w:rsid w:val="007F62A0"/>
    <w:rsid w:val="00805CDD"/>
    <w:rsid w:val="00807733"/>
    <w:rsid w:val="00807F44"/>
    <w:rsid w:val="00811F14"/>
    <w:rsid w:val="0081667E"/>
    <w:rsid w:val="008177BF"/>
    <w:rsid w:val="00820435"/>
    <w:rsid w:val="00827E3B"/>
    <w:rsid w:val="0083301F"/>
    <w:rsid w:val="00835257"/>
    <w:rsid w:val="0084062B"/>
    <w:rsid w:val="008556A0"/>
    <w:rsid w:val="00856CAE"/>
    <w:rsid w:val="0085730D"/>
    <w:rsid w:val="00872C6D"/>
    <w:rsid w:val="00875140"/>
    <w:rsid w:val="0087797D"/>
    <w:rsid w:val="00883B64"/>
    <w:rsid w:val="008864E4"/>
    <w:rsid w:val="00895DAE"/>
    <w:rsid w:val="008A17F0"/>
    <w:rsid w:val="008A6630"/>
    <w:rsid w:val="008B32AE"/>
    <w:rsid w:val="008B7D18"/>
    <w:rsid w:val="008C196D"/>
    <w:rsid w:val="008D2361"/>
    <w:rsid w:val="008E0512"/>
    <w:rsid w:val="008E103C"/>
    <w:rsid w:val="008F1F97"/>
    <w:rsid w:val="008F4052"/>
    <w:rsid w:val="009003F2"/>
    <w:rsid w:val="0090087F"/>
    <w:rsid w:val="00902DC9"/>
    <w:rsid w:val="00902E4E"/>
    <w:rsid w:val="00904CA9"/>
    <w:rsid w:val="009100BA"/>
    <w:rsid w:val="009151DC"/>
    <w:rsid w:val="00921236"/>
    <w:rsid w:val="00921ED9"/>
    <w:rsid w:val="0092337D"/>
    <w:rsid w:val="009274D2"/>
    <w:rsid w:val="009302D3"/>
    <w:rsid w:val="0093468E"/>
    <w:rsid w:val="009375F1"/>
    <w:rsid w:val="00940BA7"/>
    <w:rsid w:val="00950A82"/>
    <w:rsid w:val="00967D10"/>
    <w:rsid w:val="00976235"/>
    <w:rsid w:val="009814FA"/>
    <w:rsid w:val="0098381C"/>
    <w:rsid w:val="00992F7A"/>
    <w:rsid w:val="00993AB1"/>
    <w:rsid w:val="00994695"/>
    <w:rsid w:val="00995797"/>
    <w:rsid w:val="009B3935"/>
    <w:rsid w:val="009B3CBD"/>
    <w:rsid w:val="009C02F9"/>
    <w:rsid w:val="009C25CC"/>
    <w:rsid w:val="009D4EB3"/>
    <w:rsid w:val="009D6DF3"/>
    <w:rsid w:val="009E79D4"/>
    <w:rsid w:val="009F0898"/>
    <w:rsid w:val="00A02BA3"/>
    <w:rsid w:val="00A02CB6"/>
    <w:rsid w:val="00A03F71"/>
    <w:rsid w:val="00A1004D"/>
    <w:rsid w:val="00A1551F"/>
    <w:rsid w:val="00A16B32"/>
    <w:rsid w:val="00A16E45"/>
    <w:rsid w:val="00A22781"/>
    <w:rsid w:val="00A25B51"/>
    <w:rsid w:val="00A274FA"/>
    <w:rsid w:val="00A345D1"/>
    <w:rsid w:val="00A34D37"/>
    <w:rsid w:val="00A35B49"/>
    <w:rsid w:val="00A41FA3"/>
    <w:rsid w:val="00A457F2"/>
    <w:rsid w:val="00A51450"/>
    <w:rsid w:val="00A534F0"/>
    <w:rsid w:val="00A55629"/>
    <w:rsid w:val="00A753AA"/>
    <w:rsid w:val="00A84F86"/>
    <w:rsid w:val="00A877F1"/>
    <w:rsid w:val="00AA3EF9"/>
    <w:rsid w:val="00AA5106"/>
    <w:rsid w:val="00AB23FD"/>
    <w:rsid w:val="00AC117F"/>
    <w:rsid w:val="00AD3B70"/>
    <w:rsid w:val="00AD50D1"/>
    <w:rsid w:val="00AE29E0"/>
    <w:rsid w:val="00AE2F9E"/>
    <w:rsid w:val="00AF07B6"/>
    <w:rsid w:val="00AF75AA"/>
    <w:rsid w:val="00AF7DCB"/>
    <w:rsid w:val="00B03399"/>
    <w:rsid w:val="00B04402"/>
    <w:rsid w:val="00B04476"/>
    <w:rsid w:val="00B12117"/>
    <w:rsid w:val="00B13D1B"/>
    <w:rsid w:val="00B326DE"/>
    <w:rsid w:val="00B3573D"/>
    <w:rsid w:val="00B423C4"/>
    <w:rsid w:val="00B4255B"/>
    <w:rsid w:val="00B4596D"/>
    <w:rsid w:val="00B46F08"/>
    <w:rsid w:val="00B53C50"/>
    <w:rsid w:val="00B57F9E"/>
    <w:rsid w:val="00B6274C"/>
    <w:rsid w:val="00B62F17"/>
    <w:rsid w:val="00B6388C"/>
    <w:rsid w:val="00B74456"/>
    <w:rsid w:val="00B805B1"/>
    <w:rsid w:val="00B81264"/>
    <w:rsid w:val="00B818DF"/>
    <w:rsid w:val="00B92311"/>
    <w:rsid w:val="00BB3834"/>
    <w:rsid w:val="00BB3A59"/>
    <w:rsid w:val="00BB79A2"/>
    <w:rsid w:val="00BC01D5"/>
    <w:rsid w:val="00BF0563"/>
    <w:rsid w:val="00BF1FF0"/>
    <w:rsid w:val="00C04B9B"/>
    <w:rsid w:val="00C076D7"/>
    <w:rsid w:val="00C122C1"/>
    <w:rsid w:val="00C16B75"/>
    <w:rsid w:val="00C214C3"/>
    <w:rsid w:val="00C21750"/>
    <w:rsid w:val="00C23CD3"/>
    <w:rsid w:val="00C32029"/>
    <w:rsid w:val="00C340E3"/>
    <w:rsid w:val="00C34921"/>
    <w:rsid w:val="00C42C28"/>
    <w:rsid w:val="00C43B91"/>
    <w:rsid w:val="00C4737A"/>
    <w:rsid w:val="00C50848"/>
    <w:rsid w:val="00C5119D"/>
    <w:rsid w:val="00C54B77"/>
    <w:rsid w:val="00C70602"/>
    <w:rsid w:val="00C735C5"/>
    <w:rsid w:val="00C80B37"/>
    <w:rsid w:val="00C93731"/>
    <w:rsid w:val="00C95A2E"/>
    <w:rsid w:val="00CA6A68"/>
    <w:rsid w:val="00CB2C14"/>
    <w:rsid w:val="00CB7145"/>
    <w:rsid w:val="00CC539D"/>
    <w:rsid w:val="00CD2334"/>
    <w:rsid w:val="00CD23F4"/>
    <w:rsid w:val="00CD2C78"/>
    <w:rsid w:val="00CE0282"/>
    <w:rsid w:val="00CE0A58"/>
    <w:rsid w:val="00CE36DD"/>
    <w:rsid w:val="00CF2476"/>
    <w:rsid w:val="00D03D0E"/>
    <w:rsid w:val="00D07CAA"/>
    <w:rsid w:val="00D11417"/>
    <w:rsid w:val="00D14C99"/>
    <w:rsid w:val="00D206A5"/>
    <w:rsid w:val="00D22939"/>
    <w:rsid w:val="00D24608"/>
    <w:rsid w:val="00D32E55"/>
    <w:rsid w:val="00D37344"/>
    <w:rsid w:val="00D40C3D"/>
    <w:rsid w:val="00D52117"/>
    <w:rsid w:val="00D66203"/>
    <w:rsid w:val="00D71AE4"/>
    <w:rsid w:val="00D72A9A"/>
    <w:rsid w:val="00D759DC"/>
    <w:rsid w:val="00D77FFB"/>
    <w:rsid w:val="00D8193C"/>
    <w:rsid w:val="00D85A5A"/>
    <w:rsid w:val="00D86AAE"/>
    <w:rsid w:val="00D93603"/>
    <w:rsid w:val="00D95799"/>
    <w:rsid w:val="00D95CE1"/>
    <w:rsid w:val="00DB0D39"/>
    <w:rsid w:val="00DC7D20"/>
    <w:rsid w:val="00DD0E29"/>
    <w:rsid w:val="00DD408E"/>
    <w:rsid w:val="00DE140C"/>
    <w:rsid w:val="00DE325B"/>
    <w:rsid w:val="00DE65F2"/>
    <w:rsid w:val="00DF0C9D"/>
    <w:rsid w:val="00DF7AC1"/>
    <w:rsid w:val="00E057BD"/>
    <w:rsid w:val="00E14005"/>
    <w:rsid w:val="00E143BB"/>
    <w:rsid w:val="00E2267B"/>
    <w:rsid w:val="00E26516"/>
    <w:rsid w:val="00E27FC9"/>
    <w:rsid w:val="00E44905"/>
    <w:rsid w:val="00E46742"/>
    <w:rsid w:val="00E51C20"/>
    <w:rsid w:val="00E614DD"/>
    <w:rsid w:val="00E6638B"/>
    <w:rsid w:val="00E665B6"/>
    <w:rsid w:val="00E76DFE"/>
    <w:rsid w:val="00E916C2"/>
    <w:rsid w:val="00E93739"/>
    <w:rsid w:val="00E9505A"/>
    <w:rsid w:val="00E97D28"/>
    <w:rsid w:val="00EA0594"/>
    <w:rsid w:val="00EA670F"/>
    <w:rsid w:val="00EB102C"/>
    <w:rsid w:val="00EB17D5"/>
    <w:rsid w:val="00EB2A3A"/>
    <w:rsid w:val="00EB3140"/>
    <w:rsid w:val="00EB3A91"/>
    <w:rsid w:val="00ED2F51"/>
    <w:rsid w:val="00ED479B"/>
    <w:rsid w:val="00ED4DFF"/>
    <w:rsid w:val="00EF00D7"/>
    <w:rsid w:val="00EF4FEF"/>
    <w:rsid w:val="00F02196"/>
    <w:rsid w:val="00F12661"/>
    <w:rsid w:val="00F1463A"/>
    <w:rsid w:val="00F15361"/>
    <w:rsid w:val="00F166D5"/>
    <w:rsid w:val="00F201D3"/>
    <w:rsid w:val="00F37829"/>
    <w:rsid w:val="00F37FDA"/>
    <w:rsid w:val="00F63C56"/>
    <w:rsid w:val="00F64F1E"/>
    <w:rsid w:val="00F700F3"/>
    <w:rsid w:val="00F73BD7"/>
    <w:rsid w:val="00F84F5D"/>
    <w:rsid w:val="00F86BED"/>
    <w:rsid w:val="00F939F0"/>
    <w:rsid w:val="00F9444C"/>
    <w:rsid w:val="00FA0F71"/>
    <w:rsid w:val="00FB3178"/>
    <w:rsid w:val="00FB6013"/>
    <w:rsid w:val="00FC1BCE"/>
    <w:rsid w:val="00FD45EC"/>
    <w:rsid w:val="00FD4EF3"/>
    <w:rsid w:val="00FD6998"/>
    <w:rsid w:val="00FE51D3"/>
    <w:rsid w:val="00FE5954"/>
    <w:rsid w:val="00FF476F"/>
    <w:rsid w:val="00FF6207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5D83E"/>
  <w15:chartTrackingRefBased/>
  <w15:docId w15:val="{E77B49D6-C089-4337-AE9C-76E8ED15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customStyle="1" w:styleId="textlayer--absolute">
    <w:name w:val="textlayer--absolute"/>
    <w:basedOn w:val="DefaultParagraphFont"/>
    <w:rsid w:val="0004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MLA%20style%20paper.dotx" TargetMode="Externa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361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Sheng</dc:creator>
  <cp:keywords/>
  <dc:description/>
  <cp:lastModifiedBy>Jie Sheng</cp:lastModifiedBy>
  <cp:revision>24</cp:revision>
  <cp:lastPrinted>2024-05-20T20:14:00Z</cp:lastPrinted>
  <dcterms:created xsi:type="dcterms:W3CDTF">2021-05-24T18:43:00Z</dcterms:created>
  <dcterms:modified xsi:type="dcterms:W3CDTF">2025-05-19T01:03:00Z</dcterms:modified>
  <cp:version/>
</cp:coreProperties>
</file>